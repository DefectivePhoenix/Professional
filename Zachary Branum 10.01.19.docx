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BBE7" w14:textId="15C0D1DA" w:rsidR="00957947" w:rsidRDefault="00000000" w:rsidP="00D51DF7">
      <w:r>
        <w:rPr>
          <w:noProof/>
        </w:rPr>
        <w:pict w14:anchorId="151CBC41">
          <v:rect id="_x0000_s2050" style="position:absolute;margin-left:1in;margin-top:54.75pt;width:168pt;height:55.9pt;z-index:-251659264;mso-position-horizontal-relative:page;mso-position-vertical-relative:page" fillcolor="#d6e3bc [1302]" stroked="f">
            <v:fill r:id="rId9" o:title="Narrow horizontal" type="pattern"/>
            <w10:wrap anchorx="page" anchory="page"/>
          </v:rect>
        </w:pict>
      </w:r>
      <w:r>
        <w:pict w14:anchorId="151CBC42">
          <v:rect id="_x0000_s2051" style="position:absolute;margin-left:1in;margin-top:63pt;width:469.25pt;height:11.25pt;z-index:-251658240;mso-position-horizontal-relative:page;mso-position-vertical-relative:page" fillcolor="#060" stroked="f">
            <v:fill r:id="rId10" o:title="Green marble" rotate="t" type="tile"/>
            <w10:wrap anchorx="page" anchory="page"/>
          </v:rect>
        </w:pict>
      </w:r>
    </w:p>
    <w:p w14:paraId="151CBBE8" w14:textId="04484696" w:rsidR="00060082" w:rsidRPr="009D7E62" w:rsidRDefault="00D07BDC" w:rsidP="003D7ABF">
      <w:pPr>
        <w:tabs>
          <w:tab w:val="right" w:pos="9360"/>
        </w:tabs>
      </w:pPr>
      <w:r w:rsidRPr="00C92519">
        <w:rPr>
          <w:rStyle w:val="Heading2Char"/>
          <w:color w:val="37441C"/>
        </w:rPr>
        <w:t>Zachary Branum</w:t>
      </w:r>
      <w:r w:rsidR="003D7ABF" w:rsidRPr="009D7E62">
        <w:tab/>
      </w:r>
      <w:r>
        <w:rPr>
          <w:rStyle w:val="ContactInfoChar"/>
        </w:rPr>
        <w:t>(</w:t>
      </w:r>
      <w:r w:rsidR="006D314D">
        <w:rPr>
          <w:rStyle w:val="ContactInfoChar"/>
        </w:rPr>
        <w:t>XXX</w:t>
      </w:r>
      <w:r>
        <w:rPr>
          <w:rStyle w:val="ContactInfoChar"/>
        </w:rPr>
        <w:t>)</w:t>
      </w:r>
      <w:r w:rsidR="006D314D">
        <w:rPr>
          <w:rStyle w:val="ContactInfoChar"/>
        </w:rPr>
        <w:t>XXX</w:t>
      </w:r>
      <w:r>
        <w:rPr>
          <w:rStyle w:val="ContactInfoChar"/>
        </w:rPr>
        <w:t>-</w:t>
      </w:r>
      <w:r w:rsidR="006D314D">
        <w:rPr>
          <w:rStyle w:val="ContactInfoChar"/>
        </w:rPr>
        <w:t>XXXX</w:t>
      </w:r>
    </w:p>
    <w:p w14:paraId="151CBBE9" w14:textId="4066AFD0" w:rsidR="00060082" w:rsidRPr="007734E5" w:rsidRDefault="00E51C8F" w:rsidP="00DD1C42">
      <w:pPr>
        <w:pStyle w:val="ContactInfo"/>
        <w:tabs>
          <w:tab w:val="right" w:pos="9360"/>
        </w:tabs>
      </w:pPr>
      <w:r>
        <w:t>9801 S Harrah Rd, Newalla, OK</w:t>
      </w:r>
      <w:r w:rsidR="00D41CDC">
        <w:t xml:space="preserve"> 748</w:t>
      </w:r>
      <w:r>
        <w:t>57</w:t>
      </w:r>
      <w:r w:rsidR="00DD1C42">
        <w:tab/>
      </w:r>
      <w:r w:rsidR="00D07BDC">
        <w:rPr>
          <w:rStyle w:val="ContactInfoChar"/>
        </w:rPr>
        <w:t>zbranum@gmail.com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8"/>
        <w:gridCol w:w="4788"/>
      </w:tblGrid>
      <w:tr w:rsidR="009E4BCE" w14:paraId="151CBBEB" w14:textId="77777777">
        <w:tc>
          <w:tcPr>
            <w:tcW w:w="9576" w:type="dxa"/>
            <w:gridSpan w:val="2"/>
          </w:tcPr>
          <w:p w14:paraId="151CBBEA" w14:textId="77777777" w:rsidR="009E4BCE" w:rsidRDefault="009E4BCE" w:rsidP="00A92B87">
            <w:pPr>
              <w:pStyle w:val="Heading1"/>
            </w:pPr>
            <w:r>
              <w:t>Professional</w:t>
            </w:r>
            <w:r w:rsidRPr="009152A8">
              <w:t xml:space="preserve"> Prof</w:t>
            </w:r>
            <w:r>
              <w:t>ile</w:t>
            </w:r>
          </w:p>
        </w:tc>
      </w:tr>
      <w:tr w:rsidR="009E4BCE" w14:paraId="151CBBED" w14:textId="77777777">
        <w:tc>
          <w:tcPr>
            <w:tcW w:w="9576" w:type="dxa"/>
            <w:gridSpan w:val="2"/>
          </w:tcPr>
          <w:p w14:paraId="151CBBEC" w14:textId="131BF859" w:rsidR="009E4BCE" w:rsidRDefault="00EA5F09" w:rsidP="00EA5F09">
            <w:pPr>
              <w:pStyle w:val="BodyText1"/>
            </w:pPr>
            <w:r>
              <w:t>I have work in a technical environment for 1</w:t>
            </w:r>
            <w:r w:rsidR="004614F9">
              <w:t>3</w:t>
            </w:r>
            <w:r>
              <w:t xml:space="preserve"> years, working on communication systems, networking, computer repair, camera installation, server setups. </w:t>
            </w:r>
            <w:r w:rsidR="00D07BDC">
              <w:t>I ha</w:t>
            </w:r>
            <w:r w:rsidR="00065997">
              <w:t xml:space="preserve">ve been a Manager for </w:t>
            </w:r>
            <w:r>
              <w:t>8</w:t>
            </w:r>
            <w:r w:rsidR="00D07BDC">
              <w:t xml:space="preserve"> years in charge of budgeting, employee interviews, disciplinary action, and scheduling. </w:t>
            </w:r>
          </w:p>
        </w:tc>
      </w:tr>
      <w:tr w:rsidR="009E4BCE" w14:paraId="151CBBF8" w14:textId="77777777">
        <w:trPr>
          <w:trHeight w:val="1763"/>
        </w:trPr>
        <w:tc>
          <w:tcPr>
            <w:tcW w:w="4788" w:type="dxa"/>
          </w:tcPr>
          <w:p w14:paraId="151CBBEE" w14:textId="77777777" w:rsidR="009E4BCE" w:rsidRPr="009D7E62" w:rsidRDefault="00D07BDC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Scheduling</w:t>
            </w:r>
          </w:p>
          <w:p w14:paraId="151CBBEF" w14:textId="77777777" w:rsidR="009E4BCE" w:rsidRPr="009D7E62" w:rsidRDefault="00D07BDC" w:rsidP="009E4BCE">
            <w:pPr>
              <w:numPr>
                <w:ilvl w:val="0"/>
                <w:numId w:val="3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Maintaining a budget</w:t>
            </w:r>
          </w:p>
          <w:p w14:paraId="151CBBF0" w14:textId="77777777" w:rsidR="009E4BCE" w:rsidRPr="009D7E62" w:rsidRDefault="00D07BDC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Interviewing</w:t>
            </w:r>
          </w:p>
          <w:p w14:paraId="0D882816" w14:textId="5CF28A38" w:rsidR="004614F9" w:rsidRPr="004614F9" w:rsidRDefault="004614F9" w:rsidP="009E4BCE">
            <w:pPr>
              <w:numPr>
                <w:ilvl w:val="0"/>
                <w:numId w:val="6"/>
              </w:numPr>
              <w:tabs>
                <w:tab w:val="right" w:pos="8640"/>
              </w:tabs>
            </w:pPr>
          </w:p>
          <w:p w14:paraId="151CBBF2" w14:textId="38CA2E81" w:rsidR="009E4BCE" w:rsidRPr="009D7E62" w:rsidRDefault="00742AE7" w:rsidP="009E4BCE">
            <w:pPr>
              <w:numPr>
                <w:ilvl w:val="0"/>
                <w:numId w:val="6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Project Management</w:t>
            </w:r>
          </w:p>
          <w:p w14:paraId="151CBBF3" w14:textId="28ECFE49" w:rsidR="009E4BCE" w:rsidRDefault="00D07BDC" w:rsidP="004614F9">
            <w:pPr>
              <w:numPr>
                <w:ilvl w:val="0"/>
                <w:numId w:val="7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Surveillance </w:t>
            </w:r>
            <w:r w:rsidR="004614F9">
              <w:rPr>
                <w:rFonts w:ascii="Arial" w:hAnsi="Arial" w:cs="Arial"/>
                <w:sz w:val="22"/>
                <w:szCs w:val="22"/>
              </w:rPr>
              <w:t>and Access Control</w:t>
            </w:r>
            <w:r w:rsidR="00E01913">
              <w:rPr>
                <w:rFonts w:ascii="Arial" w:hAnsi="Arial" w:cs="Arial"/>
                <w:sz w:val="22"/>
                <w:szCs w:val="22"/>
              </w:rPr>
              <w:t xml:space="preserve"> I</w:t>
            </w:r>
            <w:r w:rsidR="004614F9">
              <w:rPr>
                <w:rFonts w:ascii="Arial" w:hAnsi="Arial" w:cs="Arial"/>
                <w:sz w:val="22"/>
                <w:szCs w:val="22"/>
              </w:rPr>
              <w:t>nstal</w:t>
            </w:r>
            <w:r>
              <w:rPr>
                <w:rFonts w:ascii="Arial" w:hAnsi="Arial" w:cs="Arial"/>
                <w:sz w:val="22"/>
                <w:szCs w:val="22"/>
              </w:rPr>
              <w:t>lation</w:t>
            </w:r>
          </w:p>
        </w:tc>
        <w:tc>
          <w:tcPr>
            <w:tcW w:w="4788" w:type="dxa"/>
          </w:tcPr>
          <w:p w14:paraId="151CBBF4" w14:textId="112186FA" w:rsidR="009E4BCE" w:rsidRPr="009D7E62" w:rsidRDefault="00EA5F09" w:rsidP="009E4BCE">
            <w:pPr>
              <w:numPr>
                <w:ilvl w:val="0"/>
                <w:numId w:val="2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</w:t>
            </w:r>
            <w:r w:rsidR="00E01913">
              <w:rPr>
                <w:rFonts w:ascii="Arial" w:hAnsi="Arial" w:cs="Arial"/>
                <w:sz w:val="22"/>
                <w:szCs w:val="22"/>
              </w:rPr>
              <w:t>olicy W</w:t>
            </w:r>
            <w:r>
              <w:rPr>
                <w:rFonts w:ascii="Arial" w:hAnsi="Arial" w:cs="Arial"/>
                <w:sz w:val="22"/>
                <w:szCs w:val="22"/>
              </w:rPr>
              <w:t>riting</w:t>
            </w:r>
          </w:p>
          <w:p w14:paraId="036F6383" w14:textId="77777777" w:rsidR="004614F9" w:rsidRPr="004614F9" w:rsidRDefault="00EA5F09" w:rsidP="006D2B7C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 w:rsidRPr="004614F9">
              <w:rPr>
                <w:rFonts w:ascii="Arial" w:hAnsi="Arial" w:cs="Arial"/>
                <w:sz w:val="22"/>
                <w:szCs w:val="22"/>
              </w:rPr>
              <w:t>Computer</w:t>
            </w:r>
            <w:r w:rsidR="004614F9" w:rsidRPr="004614F9">
              <w:rPr>
                <w:rFonts w:ascii="Arial" w:hAnsi="Arial" w:cs="Arial"/>
                <w:sz w:val="22"/>
                <w:szCs w:val="22"/>
              </w:rPr>
              <w:t>/Networking</w:t>
            </w:r>
            <w:r w:rsidR="004614F9">
              <w:rPr>
                <w:rFonts w:ascii="Arial" w:hAnsi="Arial" w:cs="Arial"/>
                <w:sz w:val="22"/>
                <w:szCs w:val="22"/>
              </w:rPr>
              <w:t xml:space="preserve"> Support</w:t>
            </w:r>
          </w:p>
          <w:p w14:paraId="151CBBF6" w14:textId="5BA4D0FE" w:rsidR="009E4BCE" w:rsidRPr="00D41CDC" w:rsidRDefault="004614F9" w:rsidP="006D2B7C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Troubleshooting</w:t>
            </w:r>
            <w:r w:rsidR="00DE34CC" w:rsidRPr="004614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3C08E3A" w14:textId="3C25DAFC" w:rsidR="00D41CDC" w:rsidRPr="009D7E62" w:rsidRDefault="00D41CDC" w:rsidP="009E4BCE">
            <w:pPr>
              <w:numPr>
                <w:ilvl w:val="0"/>
                <w:numId w:val="4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 xml:space="preserve">Knowledge of </w:t>
            </w:r>
            <w:r w:rsidR="00DE34CC">
              <w:rPr>
                <w:rFonts w:ascii="Arial" w:hAnsi="Arial" w:cs="Arial"/>
                <w:sz w:val="22"/>
                <w:szCs w:val="22"/>
              </w:rPr>
              <w:t>Microsoft Office Suites</w:t>
            </w:r>
          </w:p>
          <w:p w14:paraId="151CBBF7" w14:textId="4EB06753" w:rsidR="009E4BCE" w:rsidRDefault="004614F9" w:rsidP="00D07BDC">
            <w:pPr>
              <w:numPr>
                <w:ilvl w:val="0"/>
                <w:numId w:val="5"/>
              </w:numPr>
              <w:tabs>
                <w:tab w:val="right" w:pos="8640"/>
              </w:tabs>
            </w:pPr>
            <w:r>
              <w:rPr>
                <w:rFonts w:ascii="Arial" w:hAnsi="Arial" w:cs="Arial"/>
                <w:sz w:val="22"/>
                <w:szCs w:val="22"/>
              </w:rPr>
              <w:t>PLC/SCADA Programming</w:t>
            </w:r>
          </w:p>
        </w:tc>
      </w:tr>
      <w:tr w:rsidR="009E4BCE" w14:paraId="151CBBFA" w14:textId="77777777">
        <w:tc>
          <w:tcPr>
            <w:tcW w:w="9576" w:type="dxa"/>
            <w:gridSpan w:val="2"/>
          </w:tcPr>
          <w:p w14:paraId="7E5C4988" w14:textId="77777777" w:rsidR="009E4BCE" w:rsidRDefault="009E4BCE" w:rsidP="00A92B87">
            <w:pPr>
              <w:pStyle w:val="Heading1"/>
            </w:pPr>
            <w:r w:rsidRPr="009152A8">
              <w:t>Professional Experience</w:t>
            </w:r>
          </w:p>
          <w:p w14:paraId="151CBBF9" w14:textId="63493EE0" w:rsidR="00E01913" w:rsidRPr="00E01913" w:rsidRDefault="00E01913" w:rsidP="00E01913"/>
        </w:tc>
      </w:tr>
      <w:tr w:rsidR="009E4BCE" w14:paraId="151CBC0B" w14:textId="77777777">
        <w:tc>
          <w:tcPr>
            <w:tcW w:w="9576" w:type="dxa"/>
            <w:gridSpan w:val="2"/>
          </w:tcPr>
          <w:p w14:paraId="597F5001" w14:textId="77777777" w:rsidR="00E01913" w:rsidRPr="000F4621" w:rsidRDefault="00E01913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 xml:space="preserve">Automation Specialist </w:t>
            </w:r>
          </w:p>
          <w:p w14:paraId="022C2F88" w14:textId="042D2A48" w:rsidR="004614F9" w:rsidRPr="000F4621" w:rsidRDefault="004614F9" w:rsidP="00E01913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SemGroup</w:t>
            </w:r>
            <w:r w:rsidRPr="000F4621">
              <w:rPr>
                <w:rFonts w:cs="Arial"/>
                <w:szCs w:val="22"/>
              </w:rPr>
              <w:t>, Tulsa</w:t>
            </w:r>
            <w:r w:rsidRPr="000F4621">
              <w:rPr>
                <w:rStyle w:val="BodyText1Char"/>
                <w:rFonts w:cs="Arial"/>
                <w:szCs w:val="22"/>
              </w:rPr>
              <w:t>, OK</w:t>
            </w:r>
          </w:p>
          <w:p w14:paraId="7428307F" w14:textId="21202A0B" w:rsidR="004614F9" w:rsidRPr="000F4621" w:rsidRDefault="00E01913" w:rsidP="004614F9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June 2019</w:t>
            </w:r>
            <w:r w:rsidR="004614F9" w:rsidRPr="000F4621">
              <w:rPr>
                <w:rFonts w:cs="Arial"/>
                <w:color w:val="808080" w:themeColor="background1" w:themeShade="80"/>
                <w:szCs w:val="22"/>
              </w:rPr>
              <w:t xml:space="preserve"> - Present</w:t>
            </w:r>
          </w:p>
          <w:p w14:paraId="640D5FBF" w14:textId="77777777" w:rsidR="004614F9" w:rsidRPr="000F4621" w:rsidRDefault="004614F9" w:rsidP="004614F9">
            <w:pPr>
              <w:pStyle w:val="BodyText3"/>
            </w:pPr>
            <w:r w:rsidRPr="000F4621">
              <w:t>Responsibilities:</w:t>
            </w:r>
          </w:p>
          <w:p w14:paraId="701F12A0" w14:textId="532CC57A" w:rsidR="004614F9" w:rsidRPr="000F4621" w:rsidRDefault="00E01913" w:rsidP="004614F9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 xml:space="preserve">PLC programming and Troubleshooting </w:t>
            </w:r>
            <w:r w:rsidR="004614F9" w:rsidRPr="000F4621">
              <w:rPr>
                <w:rFonts w:ascii="Arial" w:hAnsi="Arial" w:cs="Arial"/>
                <w:sz w:val="22"/>
                <w:szCs w:val="22"/>
              </w:rPr>
              <w:t>(GE, Allen Bradley)</w:t>
            </w:r>
          </w:p>
          <w:p w14:paraId="59145FAA" w14:textId="035207E9" w:rsidR="004614F9" w:rsidRPr="000F4621" w:rsidRDefault="004614F9" w:rsidP="004614F9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SCADA support (Wonderware)</w:t>
            </w:r>
          </w:p>
          <w:p w14:paraId="267BD14F" w14:textId="34A2DE53" w:rsidR="00E01913" w:rsidRPr="000F4621" w:rsidRDefault="004614F9" w:rsidP="00E44CA6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Style w:val="BodyText1Char"/>
                <w:rFonts w:cs="Arial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Setup of polling software (Kepware)</w:t>
            </w:r>
            <w:r w:rsidR="00E01913" w:rsidRPr="000F4621">
              <w:rPr>
                <w:rFonts w:ascii="Arial" w:hAnsi="Arial" w:cs="Arial"/>
                <w:sz w:val="22"/>
                <w:szCs w:val="22"/>
              </w:rPr>
              <w:br/>
            </w:r>
          </w:p>
          <w:p w14:paraId="3B802F59" w14:textId="4E6A167D" w:rsidR="00E01913" w:rsidRPr="000F4621" w:rsidRDefault="00E01913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>I&amp;E Technician I</w:t>
            </w:r>
          </w:p>
          <w:p w14:paraId="6F71998B" w14:textId="2A2A13D4" w:rsidR="00556DFB" w:rsidRPr="000F4621" w:rsidRDefault="00556DFB" w:rsidP="00E01913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SemGas</w:t>
            </w:r>
            <w:r w:rsidRPr="000F4621">
              <w:rPr>
                <w:rFonts w:cs="Arial"/>
                <w:szCs w:val="22"/>
              </w:rPr>
              <w:t>, Cherokee</w:t>
            </w:r>
            <w:r w:rsidRPr="000F4621">
              <w:rPr>
                <w:rStyle w:val="BodyText1Char"/>
                <w:rFonts w:cs="Arial"/>
                <w:szCs w:val="22"/>
              </w:rPr>
              <w:t>, OK</w:t>
            </w:r>
          </w:p>
          <w:p w14:paraId="741C6820" w14:textId="294B4F29" w:rsidR="00556DFB" w:rsidRPr="000F4621" w:rsidRDefault="004614F9" w:rsidP="00556DFB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March 2017 – May 2019</w:t>
            </w:r>
          </w:p>
          <w:p w14:paraId="155571EE" w14:textId="77777777" w:rsidR="00556DFB" w:rsidRPr="000F4621" w:rsidRDefault="00556DFB" w:rsidP="00556DFB">
            <w:pPr>
              <w:pStyle w:val="BodyText3"/>
            </w:pPr>
            <w:r w:rsidRPr="000F4621">
              <w:t>Responsibilities:</w:t>
            </w:r>
          </w:p>
          <w:p w14:paraId="5CE825A8" w14:textId="649A3522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Troubleshooting of instrumentation and electrical systems</w:t>
            </w:r>
          </w:p>
          <w:p w14:paraId="50F99312" w14:textId="7BB85319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Construction of Compressor Stations</w:t>
            </w:r>
          </w:p>
          <w:p w14:paraId="118BE8BE" w14:textId="142AFD63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Build and install PLC/HMI panels</w:t>
            </w:r>
          </w:p>
          <w:p w14:paraId="3F6C7446" w14:textId="5328F1BB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Self-Scheduling</w:t>
            </w:r>
          </w:p>
          <w:p w14:paraId="3EB5848F" w14:textId="0D57C24D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Manage Contractors</w:t>
            </w:r>
          </w:p>
          <w:p w14:paraId="54AB47B3" w14:textId="0CD3D732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Training new I&amp;E Technicians</w:t>
            </w:r>
          </w:p>
          <w:p w14:paraId="337A23A4" w14:textId="77777777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 xml:space="preserve">Instrument Calibration </w:t>
            </w:r>
          </w:p>
          <w:p w14:paraId="7986C906" w14:textId="790F0C36" w:rsidR="00556DFB" w:rsidRPr="000F4621" w:rsidRDefault="00556DFB" w:rsidP="00556DFB">
            <w:pPr>
              <w:numPr>
                <w:ilvl w:val="0"/>
                <w:numId w:val="20"/>
              </w:numPr>
              <w:tabs>
                <w:tab w:val="right" w:pos="8640"/>
              </w:tabs>
              <w:rPr>
                <w:rStyle w:val="BodyText1Char"/>
                <w:rFonts w:cs="Arial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PLC and HMI programming</w:t>
            </w:r>
            <w:r w:rsidR="00E01913" w:rsidRPr="000F4621">
              <w:rPr>
                <w:rFonts w:ascii="Arial" w:hAnsi="Arial" w:cs="Arial"/>
                <w:sz w:val="22"/>
                <w:szCs w:val="22"/>
              </w:rPr>
              <w:br/>
            </w:r>
          </w:p>
          <w:p w14:paraId="250B7AF7" w14:textId="77777777" w:rsidR="00E01913" w:rsidRPr="000F4621" w:rsidRDefault="00E01913" w:rsidP="00E01913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>Surveillance Manager / Gaming Systems Manager</w:t>
            </w:r>
          </w:p>
          <w:p w14:paraId="151CBBFB" w14:textId="44791C50" w:rsidR="009E4BCE" w:rsidRPr="000F4621" w:rsidRDefault="00D07BDC" w:rsidP="00E01913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Kickapoo Tribe of Oklahoma</w:t>
            </w:r>
            <w:r w:rsidR="009E4BCE" w:rsidRPr="000F4621">
              <w:rPr>
                <w:rFonts w:cs="Arial"/>
                <w:szCs w:val="22"/>
              </w:rPr>
              <w:t xml:space="preserve">, </w:t>
            </w:r>
            <w:r w:rsidR="004614F9" w:rsidRPr="000F4621">
              <w:rPr>
                <w:rStyle w:val="BodyText1Char"/>
                <w:rFonts w:cs="Arial"/>
                <w:szCs w:val="22"/>
              </w:rPr>
              <w:t>McL</w:t>
            </w:r>
            <w:r w:rsidRPr="000F4621">
              <w:rPr>
                <w:rStyle w:val="BodyText1Char"/>
                <w:rFonts w:cs="Arial"/>
                <w:szCs w:val="22"/>
              </w:rPr>
              <w:t>oud, OK</w:t>
            </w:r>
          </w:p>
          <w:p w14:paraId="151CBBFC" w14:textId="594B925F" w:rsidR="009E4BCE" w:rsidRPr="000F4621" w:rsidRDefault="00D07BDC" w:rsidP="008B62E1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 xml:space="preserve">October 2012 </w:t>
            </w:r>
            <w:r w:rsidR="00556DFB" w:rsidRPr="000F4621">
              <w:rPr>
                <w:rFonts w:cs="Arial"/>
                <w:color w:val="808080" w:themeColor="background1" w:themeShade="80"/>
                <w:szCs w:val="22"/>
              </w:rPr>
              <w:t>–</w:t>
            </w:r>
            <w:r w:rsidRPr="000F4621">
              <w:rPr>
                <w:rFonts w:cs="Arial"/>
                <w:color w:val="808080" w:themeColor="background1" w:themeShade="80"/>
                <w:szCs w:val="22"/>
              </w:rPr>
              <w:t xml:space="preserve"> </w:t>
            </w:r>
            <w:r w:rsidR="00556DFB" w:rsidRPr="000F4621">
              <w:rPr>
                <w:rFonts w:cs="Arial"/>
                <w:color w:val="808080" w:themeColor="background1" w:themeShade="80"/>
                <w:szCs w:val="22"/>
              </w:rPr>
              <w:t>March 2017</w:t>
            </w:r>
          </w:p>
          <w:p w14:paraId="151CBBFE" w14:textId="77777777" w:rsidR="009E4BCE" w:rsidRPr="000F4621" w:rsidRDefault="009E4BCE" w:rsidP="009E4BCE">
            <w:pPr>
              <w:pStyle w:val="BodyText3"/>
            </w:pPr>
            <w:r w:rsidRPr="000F4621">
              <w:t>Achievements:</w:t>
            </w:r>
          </w:p>
          <w:p w14:paraId="151CBBFF" w14:textId="77777777" w:rsidR="009E4BCE" w:rsidRPr="000F4621" w:rsidRDefault="003A19D0" w:rsidP="009E4BCE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Oklahoma City Regulating Gaming Technology Training Course - NIGC</w:t>
            </w:r>
          </w:p>
          <w:p w14:paraId="151CBC00" w14:textId="77777777" w:rsidR="008B62E1" w:rsidRPr="000F4621" w:rsidRDefault="003A19D0" w:rsidP="004401B5">
            <w:pPr>
              <w:numPr>
                <w:ilvl w:val="0"/>
                <w:numId w:val="15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Oklahoma City Regional Training Course - NIGC</w:t>
            </w:r>
          </w:p>
          <w:p w14:paraId="151CBC01" w14:textId="77777777" w:rsidR="000D5264" w:rsidRPr="000F4621" w:rsidRDefault="000D5264" w:rsidP="000D5264">
            <w:pPr>
              <w:pStyle w:val="BodyText3"/>
            </w:pPr>
            <w:r w:rsidRPr="000F4621">
              <w:t>Responsibilities:</w:t>
            </w:r>
          </w:p>
          <w:p w14:paraId="151CBC02" w14:textId="77777777" w:rsidR="000D5264" w:rsidRPr="000F4621" w:rsidRDefault="004401B5" w:rsidP="000D5264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lastRenderedPageBreak/>
              <w:t>Employee Scheduling</w:t>
            </w:r>
          </w:p>
          <w:p w14:paraId="151CBC03" w14:textId="77777777" w:rsidR="000D5264" w:rsidRPr="000F4621" w:rsidRDefault="004401B5" w:rsidP="000D5264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Maintaining a Budget</w:t>
            </w:r>
          </w:p>
          <w:p w14:paraId="151CBC04" w14:textId="77777777" w:rsidR="000D5264" w:rsidRPr="000F4621" w:rsidRDefault="004401B5" w:rsidP="000D5264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 xml:space="preserve">Maintenance of all surveillance equipment </w:t>
            </w:r>
          </w:p>
          <w:p w14:paraId="151CBC05" w14:textId="77777777" w:rsidR="000D5264" w:rsidRPr="000F4621" w:rsidRDefault="004401B5" w:rsidP="000D5264">
            <w:pPr>
              <w:numPr>
                <w:ilvl w:val="0"/>
                <w:numId w:val="12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Installation of cameras, command centers, and servers</w:t>
            </w:r>
          </w:p>
          <w:p w14:paraId="151CBC06" w14:textId="6ABEE7B8" w:rsidR="004401B5" w:rsidRPr="000F4621" w:rsidRDefault="004401B5" w:rsidP="00F1337A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 xml:space="preserve">Drafting surveillance </w:t>
            </w:r>
            <w:r w:rsidR="00EA5F09" w:rsidRPr="000F4621">
              <w:rPr>
                <w:rFonts w:ascii="Arial" w:hAnsi="Arial" w:cs="Arial"/>
                <w:sz w:val="22"/>
                <w:szCs w:val="22"/>
              </w:rPr>
              <w:t>Policies</w:t>
            </w:r>
          </w:p>
          <w:p w14:paraId="151CBC07" w14:textId="77777777" w:rsidR="00F1337A" w:rsidRPr="000F4621" w:rsidRDefault="00F1337A" w:rsidP="00F1337A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Supervise and train Surveillance Operators</w:t>
            </w:r>
          </w:p>
          <w:p w14:paraId="324FDFE5" w14:textId="1E05EA48" w:rsidR="007C6126" w:rsidRDefault="00F1337A" w:rsidP="007C6126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color w:val="000000"/>
                <w:sz w:val="22"/>
                <w:szCs w:val="22"/>
              </w:rPr>
              <w:t>Act as oversight for management or customers</w:t>
            </w:r>
          </w:p>
          <w:p w14:paraId="63F98314" w14:textId="77777777" w:rsidR="000F4621" w:rsidRPr="000F4621" w:rsidRDefault="000F4621" w:rsidP="000F4621">
            <w:pPr>
              <w:tabs>
                <w:tab w:val="right" w:pos="8640"/>
              </w:tabs>
              <w:rPr>
                <w:rStyle w:val="BodyText1Char"/>
                <w:rFonts w:cs="Arial"/>
                <w:szCs w:val="22"/>
              </w:rPr>
            </w:pPr>
          </w:p>
          <w:p w14:paraId="05A68818" w14:textId="77777777" w:rsidR="007C6126" w:rsidRPr="000F4621" w:rsidRDefault="007C6126" w:rsidP="007C6126">
            <w:pPr>
              <w:tabs>
                <w:tab w:val="right" w:pos="8640"/>
              </w:tabs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 xml:space="preserve">      </w:t>
            </w:r>
            <w:r w:rsidRPr="000F4621">
              <w:rPr>
                <w:rFonts w:ascii="Arial" w:hAnsi="Arial" w:cs="Arial"/>
                <w:b/>
                <w:sz w:val="22"/>
                <w:szCs w:val="22"/>
              </w:rPr>
              <w:t>Project Manager</w:t>
            </w:r>
            <w:r w:rsidRPr="000F4621">
              <w:rPr>
                <w:rStyle w:val="BodyText1Char"/>
                <w:rFonts w:cs="Arial"/>
                <w:b/>
                <w:szCs w:val="22"/>
              </w:rPr>
              <w:t xml:space="preserve"> </w:t>
            </w:r>
          </w:p>
          <w:p w14:paraId="24439B4D" w14:textId="3611AC98" w:rsidR="007C6126" w:rsidRPr="000F4621" w:rsidRDefault="007C6126" w:rsidP="007C6126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 xml:space="preserve">      GO CS Inc.</w:t>
            </w:r>
            <w:r w:rsidRPr="000F4621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F4621">
              <w:rPr>
                <w:rStyle w:val="BodyText1Char"/>
                <w:rFonts w:cs="Arial"/>
                <w:szCs w:val="22"/>
              </w:rPr>
              <w:t>Shawnee, OK</w:t>
            </w:r>
          </w:p>
          <w:p w14:paraId="1646C961" w14:textId="136F0D50" w:rsidR="007C6126" w:rsidRPr="000F4621" w:rsidRDefault="007C6126" w:rsidP="000F4621">
            <w:pPr>
              <w:pStyle w:val="BodyText2"/>
              <w:rPr>
                <w:rFonts w:cs="Arial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July 2008 – August 2012</w:t>
            </w:r>
          </w:p>
          <w:p w14:paraId="34A84F0D" w14:textId="77777777" w:rsidR="007C6126" w:rsidRPr="000F4621" w:rsidRDefault="007C6126" w:rsidP="007C6126">
            <w:pPr>
              <w:pStyle w:val="BodyText3"/>
            </w:pPr>
            <w:r w:rsidRPr="000F4621">
              <w:t>Achievements:</w:t>
            </w:r>
          </w:p>
          <w:p w14:paraId="37ED8422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EAS Certified Alarm Technician – Level 1</w:t>
            </w:r>
          </w:p>
          <w:p w14:paraId="2DF2E119" w14:textId="77777777" w:rsidR="007C6126" w:rsidRPr="000F4621" w:rsidRDefault="007C6126" w:rsidP="007C6126">
            <w:pPr>
              <w:numPr>
                <w:ilvl w:val="0"/>
                <w:numId w:val="15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0F4621">
              <w:rPr>
                <w:rFonts w:ascii="Arial" w:hAnsi="Arial" w:cs="Arial"/>
                <w:sz w:val="22"/>
                <w:szCs w:val="22"/>
              </w:rPr>
              <w:t>Webvision</w:t>
            </w:r>
            <w:proofErr w:type="spellEnd"/>
            <w:r w:rsidRPr="000F4621">
              <w:rPr>
                <w:rFonts w:ascii="Arial" w:hAnsi="Arial" w:cs="Arial"/>
                <w:sz w:val="22"/>
                <w:szCs w:val="22"/>
              </w:rPr>
              <w:t xml:space="preserve"> Certification – Honeywell </w:t>
            </w:r>
            <w:proofErr w:type="spellStart"/>
            <w:r w:rsidRPr="000F4621">
              <w:rPr>
                <w:rFonts w:ascii="Arial" w:hAnsi="Arial" w:cs="Arial"/>
                <w:sz w:val="22"/>
                <w:szCs w:val="22"/>
              </w:rPr>
              <w:t>Webvision</w:t>
            </w:r>
            <w:proofErr w:type="spellEnd"/>
            <w:r w:rsidRPr="000F4621">
              <w:rPr>
                <w:rFonts w:ascii="Arial" w:hAnsi="Arial" w:cs="Arial"/>
                <w:sz w:val="22"/>
                <w:szCs w:val="22"/>
              </w:rPr>
              <w:t xml:space="preserve"> Training</w:t>
            </w:r>
          </w:p>
          <w:p w14:paraId="265855C9" w14:textId="2008D4A5" w:rsidR="007C6126" w:rsidRPr="000F4621" w:rsidRDefault="007C6126" w:rsidP="000F4621">
            <w:pPr>
              <w:numPr>
                <w:ilvl w:val="0"/>
                <w:numId w:val="1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Panasonic I-Pro Certified – Technical Specialists</w:t>
            </w:r>
          </w:p>
          <w:p w14:paraId="25DFB4C5" w14:textId="77777777" w:rsidR="007C6126" w:rsidRPr="000F4621" w:rsidRDefault="007C6126" w:rsidP="007C6126">
            <w:pPr>
              <w:pStyle w:val="BodyText3"/>
            </w:pPr>
            <w:r w:rsidRPr="000F4621">
              <w:t>Responsibilities:</w:t>
            </w:r>
          </w:p>
          <w:p w14:paraId="1226BE9D" w14:textId="77777777" w:rsidR="007C6126" w:rsidRPr="000F4621" w:rsidRDefault="007C6126" w:rsidP="007C6126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Manage financial records</w:t>
            </w:r>
          </w:p>
          <w:p w14:paraId="75854886" w14:textId="16D8BA48" w:rsidR="007C6126" w:rsidRPr="000F4621" w:rsidRDefault="007C6126" w:rsidP="000F4621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Pla</w:t>
            </w:r>
            <w:r w:rsidR="000F4621">
              <w:rPr>
                <w:rFonts w:ascii="Arial" w:hAnsi="Arial" w:cs="Arial"/>
                <w:sz w:val="22"/>
                <w:szCs w:val="22"/>
              </w:rPr>
              <w:t xml:space="preserve">n and implement Terminal and Domain Servers (AD, DHCP, DNS) </w:t>
            </w:r>
          </w:p>
          <w:p w14:paraId="153C3FBB" w14:textId="77777777" w:rsidR="007C6126" w:rsidRPr="000F4621" w:rsidRDefault="007C6126" w:rsidP="007C6126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 xml:space="preserve">Plan and implement Access Control and Surveillance systems for casinos </w:t>
            </w:r>
          </w:p>
          <w:p w14:paraId="4365B6EF" w14:textId="77777777" w:rsidR="007C6126" w:rsidRPr="000F4621" w:rsidRDefault="007C6126" w:rsidP="007C6126">
            <w:pPr>
              <w:numPr>
                <w:ilvl w:val="0"/>
                <w:numId w:val="12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Budget for all projects</w:t>
            </w:r>
          </w:p>
          <w:p w14:paraId="3027CC09" w14:textId="77777777" w:rsidR="007C6126" w:rsidRPr="000F4621" w:rsidRDefault="007C6126" w:rsidP="007C6126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Inventory control for all projects</w:t>
            </w:r>
          </w:p>
          <w:p w14:paraId="01CB4D9D" w14:textId="77777777" w:rsidR="007C6126" w:rsidRPr="000F4621" w:rsidRDefault="007C6126" w:rsidP="007C6126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Review employee timesheets</w:t>
            </w:r>
          </w:p>
          <w:p w14:paraId="6F6D396D" w14:textId="77777777" w:rsidR="007C6126" w:rsidRPr="000F4621" w:rsidRDefault="007C6126" w:rsidP="007C6126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Manage install teams and employee’s schedules</w:t>
            </w:r>
          </w:p>
          <w:p w14:paraId="11BB70FC" w14:textId="77777777" w:rsidR="007C6126" w:rsidRPr="000F4621" w:rsidRDefault="007C6126" w:rsidP="007C6126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65B08145" w14:textId="77777777" w:rsidR="007C6126" w:rsidRPr="000F4621" w:rsidRDefault="007C6126" w:rsidP="007C6126">
            <w:pPr>
              <w:pStyle w:val="BodyText1"/>
              <w:spacing w:before="0"/>
              <w:rPr>
                <w:rStyle w:val="BodyText1Char"/>
                <w:rFonts w:cs="Arial"/>
                <w:b/>
                <w:szCs w:val="22"/>
              </w:rPr>
            </w:pPr>
            <w:r w:rsidRPr="000F4621">
              <w:rPr>
                <w:rStyle w:val="BodyText1Char"/>
                <w:rFonts w:cs="Arial"/>
                <w:b/>
                <w:szCs w:val="22"/>
              </w:rPr>
              <w:t>Field Representative</w:t>
            </w:r>
          </w:p>
          <w:p w14:paraId="4C41100C" w14:textId="3F5C27C2" w:rsidR="007C6126" w:rsidRPr="000F4621" w:rsidRDefault="007C6126" w:rsidP="007C6126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Nielsen Media Research</w:t>
            </w:r>
            <w:r w:rsidRPr="000F4621">
              <w:rPr>
                <w:rFonts w:cs="Arial"/>
                <w:szCs w:val="22"/>
              </w:rPr>
              <w:t xml:space="preserve">, </w:t>
            </w:r>
            <w:r w:rsidRPr="000F4621">
              <w:rPr>
                <w:rStyle w:val="BodyText1Char"/>
                <w:rFonts w:cs="Arial"/>
                <w:szCs w:val="22"/>
              </w:rPr>
              <w:t>New York, NY</w:t>
            </w:r>
          </w:p>
          <w:p w14:paraId="77117A17" w14:textId="77777777" w:rsidR="007C6126" w:rsidRPr="000F4621" w:rsidRDefault="007C6126" w:rsidP="007C6126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June 2007 – June 2008</w:t>
            </w:r>
          </w:p>
          <w:p w14:paraId="4C288461" w14:textId="77777777" w:rsidR="007C6126" w:rsidRPr="000F4621" w:rsidRDefault="007C6126" w:rsidP="007C6126">
            <w:pPr>
              <w:pStyle w:val="BodyText3"/>
            </w:pPr>
            <w:r w:rsidRPr="000F4621">
              <w:t>Achievements:</w:t>
            </w:r>
          </w:p>
          <w:p w14:paraId="496B6CF5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Certificate of Completion – Nielsen Media Research Field Training School</w:t>
            </w:r>
          </w:p>
          <w:p w14:paraId="393FC62D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Top Gun Award – Achieving a 97% or Higher GPA</w:t>
            </w:r>
          </w:p>
          <w:p w14:paraId="5EA277A6" w14:textId="77777777" w:rsidR="007C6126" w:rsidRPr="000F4621" w:rsidRDefault="007C6126" w:rsidP="007C6126">
            <w:pPr>
              <w:numPr>
                <w:ilvl w:val="0"/>
                <w:numId w:val="16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Adapt Improve Overcome Award</w:t>
            </w:r>
          </w:p>
          <w:p w14:paraId="19D50A34" w14:textId="77777777" w:rsidR="007C6126" w:rsidRPr="000F4621" w:rsidRDefault="007C6126" w:rsidP="007C6126">
            <w:pPr>
              <w:pStyle w:val="BodyText3"/>
            </w:pPr>
            <w:r w:rsidRPr="000F4621">
              <w:t>Responsibilities:</w:t>
            </w:r>
          </w:p>
          <w:p w14:paraId="1CF519C6" w14:textId="77777777" w:rsidR="007C6126" w:rsidRPr="000F4621" w:rsidRDefault="007C6126" w:rsidP="007C6126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Installation of data collection equipment</w:t>
            </w:r>
          </w:p>
          <w:p w14:paraId="01EA9334" w14:textId="77777777" w:rsidR="007C6126" w:rsidRPr="000F4621" w:rsidRDefault="007C6126" w:rsidP="007C6126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Manage personal work schedule</w:t>
            </w:r>
          </w:p>
          <w:p w14:paraId="1F1DF64D" w14:textId="77777777" w:rsidR="007C6126" w:rsidRPr="000F4621" w:rsidRDefault="007C6126" w:rsidP="007C6126">
            <w:pPr>
              <w:numPr>
                <w:ilvl w:val="0"/>
                <w:numId w:val="11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Wireless network configuration</w:t>
            </w:r>
          </w:p>
          <w:p w14:paraId="5B7EBB98" w14:textId="77777777" w:rsidR="007C6126" w:rsidRPr="000F4621" w:rsidRDefault="007C6126" w:rsidP="007C6126">
            <w:pPr>
              <w:numPr>
                <w:ilvl w:val="0"/>
                <w:numId w:val="12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Perform preventive maintenance</w:t>
            </w:r>
          </w:p>
          <w:p w14:paraId="33B93EB6" w14:textId="77777777" w:rsidR="007C6126" w:rsidRPr="000F4621" w:rsidRDefault="007C6126" w:rsidP="007C6126">
            <w:p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52598233" w14:textId="77777777" w:rsidR="007C6126" w:rsidRPr="000F4621" w:rsidRDefault="007C6126" w:rsidP="007C6126">
            <w:pPr>
              <w:pStyle w:val="BodyText"/>
              <w:rPr>
                <w:rFonts w:cs="Arial"/>
                <w:szCs w:val="22"/>
              </w:rPr>
            </w:pPr>
            <w:r w:rsidRPr="000F4621">
              <w:rPr>
                <w:rFonts w:cs="Arial"/>
                <w:szCs w:val="22"/>
              </w:rPr>
              <w:t>Network Engineer</w:t>
            </w:r>
          </w:p>
          <w:p w14:paraId="27EF9BF9" w14:textId="77777777" w:rsidR="007C6126" w:rsidRPr="000F4621" w:rsidRDefault="007C6126" w:rsidP="007C6126">
            <w:pPr>
              <w:pStyle w:val="BodyText1"/>
              <w:spacing w:before="0"/>
              <w:rPr>
                <w:rFonts w:cs="Arial"/>
                <w:szCs w:val="22"/>
              </w:rPr>
            </w:pPr>
            <w:r w:rsidRPr="000F4621">
              <w:rPr>
                <w:rStyle w:val="BodyText1Char"/>
                <w:rFonts w:cs="Arial"/>
                <w:szCs w:val="22"/>
              </w:rPr>
              <w:t>Citizen Potawatomi Nation</w:t>
            </w:r>
            <w:r w:rsidRPr="000F4621">
              <w:rPr>
                <w:rFonts w:cs="Arial"/>
                <w:szCs w:val="22"/>
              </w:rPr>
              <w:t xml:space="preserve">, </w:t>
            </w:r>
            <w:r w:rsidRPr="000F4621">
              <w:rPr>
                <w:rStyle w:val="BodyText1Char"/>
                <w:rFonts w:cs="Arial"/>
                <w:szCs w:val="22"/>
              </w:rPr>
              <w:t>Shawnee, OK</w:t>
            </w:r>
          </w:p>
          <w:p w14:paraId="2E3F6C8F" w14:textId="77777777" w:rsidR="007C6126" w:rsidRPr="000F4621" w:rsidRDefault="007C6126" w:rsidP="007C6126">
            <w:pPr>
              <w:pStyle w:val="BodyText2"/>
              <w:rPr>
                <w:rFonts w:cs="Arial"/>
                <w:color w:val="808080" w:themeColor="background1" w:themeShade="80"/>
                <w:szCs w:val="22"/>
              </w:rPr>
            </w:pPr>
            <w:r w:rsidRPr="000F4621">
              <w:rPr>
                <w:rFonts w:cs="Arial"/>
                <w:color w:val="808080" w:themeColor="background1" w:themeShade="80"/>
                <w:szCs w:val="22"/>
              </w:rPr>
              <w:t>May 2006 – June 2008</w:t>
            </w:r>
          </w:p>
          <w:p w14:paraId="43299422" w14:textId="77777777" w:rsidR="007C6126" w:rsidRPr="000F4621" w:rsidRDefault="007C6126" w:rsidP="007C6126">
            <w:pPr>
              <w:pStyle w:val="BodyText3"/>
            </w:pPr>
            <w:r w:rsidRPr="000F4621">
              <w:t>Achievements:</w:t>
            </w:r>
          </w:p>
          <w:p w14:paraId="2D24B79E" w14:textId="77777777" w:rsidR="007C6126" w:rsidRPr="000F4621" w:rsidRDefault="007C6126" w:rsidP="007C6126">
            <w:pPr>
              <w:numPr>
                <w:ilvl w:val="0"/>
                <w:numId w:val="14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A+ Certified Professional</w:t>
            </w:r>
          </w:p>
          <w:p w14:paraId="74A4E503" w14:textId="77777777" w:rsidR="007C6126" w:rsidRPr="000F4621" w:rsidRDefault="007C6126" w:rsidP="007C6126">
            <w:pPr>
              <w:pStyle w:val="BodyText3"/>
            </w:pPr>
            <w:r w:rsidRPr="000F4621">
              <w:t>Responsibilities:</w:t>
            </w:r>
          </w:p>
          <w:p w14:paraId="74F2A244" w14:textId="77777777" w:rsidR="007C6126" w:rsidRPr="000F4621" w:rsidRDefault="007C6126" w:rsidP="007C6126">
            <w:pPr>
              <w:numPr>
                <w:ilvl w:val="0"/>
                <w:numId w:val="9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Installation and maintenance of casino production devices</w:t>
            </w:r>
          </w:p>
          <w:p w14:paraId="1B48066A" w14:textId="77777777" w:rsidR="007C6126" w:rsidRPr="000F4621" w:rsidRDefault="007C6126" w:rsidP="007C6126">
            <w:pPr>
              <w:numPr>
                <w:ilvl w:val="0"/>
                <w:numId w:val="10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Upgraded gaming network infrastructure for new system</w:t>
            </w:r>
          </w:p>
          <w:p w14:paraId="78A83C29" w14:textId="77777777" w:rsidR="00065997" w:rsidRPr="000F4621" w:rsidRDefault="007C6126" w:rsidP="007C6126">
            <w:pPr>
              <w:numPr>
                <w:ilvl w:val="0"/>
                <w:numId w:val="13"/>
              </w:numPr>
              <w:tabs>
                <w:tab w:val="right" w:pos="8640"/>
              </w:tabs>
              <w:rPr>
                <w:rFonts w:ascii="Arial" w:hAnsi="Arial" w:cs="Arial"/>
                <w:sz w:val="22"/>
                <w:szCs w:val="22"/>
              </w:rPr>
            </w:pPr>
            <w:r w:rsidRPr="000F4621">
              <w:rPr>
                <w:rFonts w:ascii="Arial" w:hAnsi="Arial" w:cs="Arial"/>
                <w:sz w:val="22"/>
                <w:szCs w:val="22"/>
              </w:rPr>
              <w:t>Termination of Cat3, Cat5, Cat5e, and Cat6 cable</w:t>
            </w:r>
          </w:p>
          <w:p w14:paraId="151CBC0A" w14:textId="352ABFCA" w:rsidR="007C6126" w:rsidRPr="00F1337A" w:rsidRDefault="007C6126" w:rsidP="007C6126">
            <w:pPr>
              <w:tabs>
                <w:tab w:val="right" w:pos="8640"/>
              </w:tabs>
            </w:pPr>
          </w:p>
        </w:tc>
      </w:tr>
      <w:tr w:rsidR="009E4BCE" w14:paraId="151CBC34" w14:textId="77777777">
        <w:tc>
          <w:tcPr>
            <w:tcW w:w="9576" w:type="dxa"/>
            <w:gridSpan w:val="2"/>
          </w:tcPr>
          <w:p w14:paraId="151CBC33" w14:textId="77777777" w:rsidR="009E4BCE" w:rsidRDefault="009E4BCE" w:rsidP="00A92B87">
            <w:pPr>
              <w:pStyle w:val="Heading1"/>
            </w:pPr>
            <w:r w:rsidRPr="009152A8">
              <w:lastRenderedPageBreak/>
              <w:t>Education</w:t>
            </w:r>
          </w:p>
        </w:tc>
      </w:tr>
      <w:tr w:rsidR="009E4BCE" w14:paraId="151CBC3B" w14:textId="77777777">
        <w:tc>
          <w:tcPr>
            <w:tcW w:w="9576" w:type="dxa"/>
            <w:gridSpan w:val="2"/>
          </w:tcPr>
          <w:p w14:paraId="151CBC35" w14:textId="77777777" w:rsidR="009E4BCE" w:rsidRDefault="001C6647" w:rsidP="008B62E1">
            <w:pPr>
              <w:pStyle w:val="BodyText1"/>
            </w:pPr>
            <w:r>
              <w:t>Gordon Cooper Technology Center</w:t>
            </w:r>
            <w:r w:rsidR="009E4BCE">
              <w:t xml:space="preserve">, </w:t>
            </w:r>
            <w:r>
              <w:t>Shawnee, Ok</w:t>
            </w:r>
          </w:p>
          <w:p w14:paraId="151CBC36" w14:textId="4606BB19" w:rsidR="009E4BCE" w:rsidRPr="00A90309" w:rsidRDefault="00D41CDC" w:rsidP="00A90309">
            <w:pPr>
              <w:pStyle w:val="BodyText"/>
            </w:pPr>
            <w:r>
              <w:t>Certificate of Completion</w:t>
            </w:r>
            <w:r w:rsidR="001C6647">
              <w:t xml:space="preserve"> – Network Systems Technology</w:t>
            </w:r>
          </w:p>
          <w:p w14:paraId="151CBC37" w14:textId="77777777" w:rsidR="009E4BCE" w:rsidRDefault="001C6647" w:rsidP="009E4BCE">
            <w:pPr>
              <w:pStyle w:val="BodyText2"/>
            </w:pPr>
            <w:r>
              <w:t>May 2006</w:t>
            </w:r>
          </w:p>
          <w:p w14:paraId="151CBC38" w14:textId="72CDCCE0" w:rsidR="001C6647" w:rsidRDefault="004614F9" w:rsidP="001C6647">
            <w:pPr>
              <w:pStyle w:val="BodyText1"/>
            </w:pPr>
            <w:r>
              <w:t>McL</w:t>
            </w:r>
            <w:r w:rsidR="001C6647">
              <w:t>oud High School, Shawnee, Ok</w:t>
            </w:r>
          </w:p>
          <w:p w14:paraId="151CBC39" w14:textId="77777777" w:rsidR="001C6647" w:rsidRPr="00A90309" w:rsidRDefault="001C6647" w:rsidP="001C6647">
            <w:pPr>
              <w:pStyle w:val="BodyText"/>
            </w:pPr>
            <w:r>
              <w:t>High School Diploma</w:t>
            </w:r>
          </w:p>
          <w:p w14:paraId="151CBC3A" w14:textId="77777777" w:rsidR="001C6647" w:rsidRPr="001C6647" w:rsidRDefault="001C6647" w:rsidP="001C6647">
            <w:pPr>
              <w:pStyle w:val="BodyText2"/>
            </w:pPr>
            <w:r>
              <w:t>May 2006</w:t>
            </w:r>
          </w:p>
        </w:tc>
      </w:tr>
      <w:tr w:rsidR="009E4BCE" w14:paraId="151CBC3D" w14:textId="77777777">
        <w:tc>
          <w:tcPr>
            <w:tcW w:w="9576" w:type="dxa"/>
            <w:gridSpan w:val="2"/>
          </w:tcPr>
          <w:p w14:paraId="0E9B2BE3" w14:textId="77777777" w:rsidR="009E4BCE" w:rsidRDefault="009E4BCE" w:rsidP="00A92B87">
            <w:pPr>
              <w:pStyle w:val="Heading1"/>
            </w:pPr>
            <w:r>
              <w:t>References</w:t>
            </w:r>
          </w:p>
          <w:p w14:paraId="151CBC3C" w14:textId="77777777" w:rsidR="007C6126" w:rsidRPr="007C6126" w:rsidRDefault="007C6126" w:rsidP="007C6126"/>
        </w:tc>
      </w:tr>
      <w:tr w:rsidR="009E4BCE" w14:paraId="151CBC3F" w14:textId="77777777" w:rsidTr="007C6126">
        <w:trPr>
          <w:trHeight w:val="1584"/>
        </w:trPr>
        <w:tc>
          <w:tcPr>
            <w:tcW w:w="9576" w:type="dxa"/>
            <w:gridSpan w:val="2"/>
          </w:tcPr>
          <w:p w14:paraId="5208F437" w14:textId="27CD9D00" w:rsidR="009E4BCE" w:rsidRDefault="007C6126" w:rsidP="007C6126">
            <w:pPr>
              <w:pStyle w:val="BodyText1"/>
              <w:spacing w:before="0"/>
              <w:rPr>
                <w:b/>
              </w:rPr>
            </w:pPr>
            <w:r w:rsidRPr="007C6126">
              <w:rPr>
                <w:b/>
              </w:rPr>
              <w:t>Chris Geer</w:t>
            </w:r>
          </w:p>
          <w:p w14:paraId="3C8DBD3E" w14:textId="38961B18" w:rsidR="007C6126" w:rsidRPr="007C6126" w:rsidRDefault="007C6126" w:rsidP="007C6126">
            <w:pPr>
              <w:pStyle w:val="BodyText1"/>
              <w:spacing w:before="0"/>
            </w:pPr>
            <w:r w:rsidRPr="007C6126">
              <w:t>Friend</w:t>
            </w:r>
            <w:r>
              <w:t>/Supervisor/Manager</w:t>
            </w:r>
          </w:p>
          <w:p w14:paraId="07235F00" w14:textId="77777777" w:rsidR="007C6126" w:rsidRDefault="007C6126" w:rsidP="007C6126">
            <w:pPr>
              <w:pStyle w:val="BodyText1"/>
              <w:spacing w:before="0"/>
            </w:pPr>
            <w:r w:rsidRPr="007C6126">
              <w:t>Known for 11 years</w:t>
            </w:r>
          </w:p>
          <w:p w14:paraId="39859A6C" w14:textId="51311D80" w:rsidR="007C6126" w:rsidRDefault="006D314D" w:rsidP="007C6126">
            <w:pPr>
              <w:pStyle w:val="BodyText1"/>
              <w:spacing w:before="0"/>
              <w:rPr>
                <w:rStyle w:val="ContactInfoChar"/>
              </w:rPr>
            </w:pPr>
            <w:r>
              <w:rPr>
                <w:rStyle w:val="ContactInfoChar"/>
              </w:rPr>
              <w:t>(XXX)XXX-XXXX</w:t>
            </w:r>
          </w:p>
          <w:p w14:paraId="64459948" w14:textId="77777777" w:rsidR="006D314D" w:rsidRDefault="006D314D" w:rsidP="007C6126">
            <w:pPr>
              <w:pStyle w:val="BodyText1"/>
              <w:spacing w:before="0"/>
            </w:pPr>
          </w:p>
          <w:p w14:paraId="55820603" w14:textId="77777777" w:rsidR="007C6126" w:rsidRDefault="007C6126" w:rsidP="007C6126">
            <w:pPr>
              <w:pStyle w:val="BodyText1"/>
              <w:spacing w:before="0"/>
              <w:rPr>
                <w:b/>
              </w:rPr>
            </w:pPr>
            <w:r>
              <w:rPr>
                <w:b/>
              </w:rPr>
              <w:t>Joakino Castronovo</w:t>
            </w:r>
          </w:p>
          <w:p w14:paraId="074CE60C" w14:textId="4390C455" w:rsidR="007C6126" w:rsidRPr="007C6126" w:rsidRDefault="007C6126" w:rsidP="007C6126">
            <w:pPr>
              <w:pStyle w:val="BodyText1"/>
              <w:spacing w:before="0"/>
            </w:pPr>
            <w:r w:rsidRPr="007C6126">
              <w:t>Friend</w:t>
            </w:r>
            <w:r w:rsidR="000F4621">
              <w:t>/Co Worker</w:t>
            </w:r>
          </w:p>
          <w:p w14:paraId="2D569057" w14:textId="77777777" w:rsidR="007C6126" w:rsidRPr="007C6126" w:rsidRDefault="007C6126" w:rsidP="007C6126">
            <w:pPr>
              <w:pStyle w:val="BodyText1"/>
              <w:spacing w:before="0"/>
            </w:pPr>
            <w:r w:rsidRPr="007C6126">
              <w:t>Known for 16 years</w:t>
            </w:r>
          </w:p>
          <w:p w14:paraId="423A0601" w14:textId="1DEFC130" w:rsidR="007C6126" w:rsidRDefault="006D314D" w:rsidP="007C6126">
            <w:pPr>
              <w:pStyle w:val="BodyText1"/>
              <w:spacing w:before="0"/>
              <w:rPr>
                <w:rStyle w:val="ContactInfoChar"/>
              </w:rPr>
            </w:pPr>
            <w:r>
              <w:rPr>
                <w:rStyle w:val="ContactInfoChar"/>
              </w:rPr>
              <w:t>(XXX)XXX-XXXX</w:t>
            </w:r>
          </w:p>
          <w:p w14:paraId="11D3152C" w14:textId="77777777" w:rsidR="006D314D" w:rsidRDefault="006D314D" w:rsidP="007C6126">
            <w:pPr>
              <w:pStyle w:val="BodyText1"/>
              <w:spacing w:before="0"/>
            </w:pPr>
          </w:p>
          <w:p w14:paraId="20BCB07D" w14:textId="77777777" w:rsidR="007C6126" w:rsidRPr="000F4621" w:rsidRDefault="007C6126" w:rsidP="007C6126">
            <w:pPr>
              <w:pStyle w:val="BodyText1"/>
              <w:spacing w:before="0"/>
              <w:rPr>
                <w:b/>
              </w:rPr>
            </w:pPr>
            <w:r w:rsidRPr="000F4621">
              <w:rPr>
                <w:b/>
              </w:rPr>
              <w:t>Marc Stearman</w:t>
            </w:r>
          </w:p>
          <w:p w14:paraId="01CB5CF1" w14:textId="77777777" w:rsidR="000F4621" w:rsidRDefault="000F4621" w:rsidP="007C6126">
            <w:pPr>
              <w:pStyle w:val="BodyText1"/>
              <w:spacing w:before="0"/>
            </w:pPr>
            <w:r>
              <w:t>Friend</w:t>
            </w:r>
          </w:p>
          <w:p w14:paraId="6AC5E2F2" w14:textId="6ABA687F" w:rsidR="000F4621" w:rsidRDefault="000F4621" w:rsidP="007C6126">
            <w:pPr>
              <w:pStyle w:val="BodyText1"/>
              <w:spacing w:before="0"/>
            </w:pPr>
            <w:r>
              <w:t>Known for 13 years</w:t>
            </w:r>
          </w:p>
          <w:p w14:paraId="2865D08A" w14:textId="42CF35DD" w:rsidR="000F4621" w:rsidRDefault="006D314D" w:rsidP="007C6126">
            <w:pPr>
              <w:pStyle w:val="BodyText1"/>
              <w:spacing w:before="0"/>
              <w:rPr>
                <w:rStyle w:val="ContactInfoChar"/>
              </w:rPr>
            </w:pPr>
            <w:r>
              <w:rPr>
                <w:rStyle w:val="ContactInfoChar"/>
              </w:rPr>
              <w:t>(XXX)XXX-XXXX</w:t>
            </w:r>
          </w:p>
          <w:p w14:paraId="225237A1" w14:textId="77777777" w:rsidR="006D314D" w:rsidRDefault="006D314D" w:rsidP="007C6126">
            <w:pPr>
              <w:pStyle w:val="BodyText1"/>
              <w:spacing w:before="0"/>
            </w:pPr>
          </w:p>
          <w:p w14:paraId="64FE0982" w14:textId="77777777" w:rsidR="000F4621" w:rsidRPr="000F4621" w:rsidRDefault="000F4621" w:rsidP="007C6126">
            <w:pPr>
              <w:pStyle w:val="BodyText1"/>
              <w:spacing w:before="0"/>
              <w:rPr>
                <w:b/>
              </w:rPr>
            </w:pPr>
            <w:r w:rsidRPr="000F4621">
              <w:rPr>
                <w:b/>
              </w:rPr>
              <w:t>Melissa Newton</w:t>
            </w:r>
          </w:p>
          <w:p w14:paraId="23C8BD3C" w14:textId="77777777" w:rsidR="000F4621" w:rsidRDefault="000F4621" w:rsidP="007C6126">
            <w:pPr>
              <w:pStyle w:val="BodyText1"/>
              <w:spacing w:before="0"/>
            </w:pPr>
            <w:r>
              <w:t>Friend</w:t>
            </w:r>
          </w:p>
          <w:p w14:paraId="0C47B631" w14:textId="77777777" w:rsidR="000F4621" w:rsidRDefault="000F4621" w:rsidP="007C6126">
            <w:pPr>
              <w:pStyle w:val="BodyText1"/>
              <w:spacing w:before="0"/>
            </w:pPr>
            <w:r>
              <w:t>Known for 11 years</w:t>
            </w:r>
          </w:p>
          <w:p w14:paraId="3C79640A" w14:textId="75DB7CDC" w:rsidR="000F4621" w:rsidRDefault="006D314D" w:rsidP="007C6126">
            <w:pPr>
              <w:pStyle w:val="BodyText1"/>
              <w:spacing w:before="0"/>
              <w:rPr>
                <w:rStyle w:val="ContactInfoChar"/>
              </w:rPr>
            </w:pPr>
            <w:r>
              <w:rPr>
                <w:rStyle w:val="ContactInfoChar"/>
              </w:rPr>
              <w:t>(XXX)XXX-XXXX</w:t>
            </w:r>
          </w:p>
          <w:p w14:paraId="00520208" w14:textId="77777777" w:rsidR="006D314D" w:rsidRDefault="006D314D" w:rsidP="007C6126">
            <w:pPr>
              <w:pStyle w:val="BodyText1"/>
              <w:spacing w:before="0"/>
            </w:pPr>
          </w:p>
          <w:p w14:paraId="1A0C7D24" w14:textId="77777777" w:rsidR="000F4621" w:rsidRPr="00F32A65" w:rsidRDefault="00F32A65" w:rsidP="007C6126">
            <w:pPr>
              <w:pStyle w:val="BodyText1"/>
              <w:spacing w:before="0"/>
              <w:rPr>
                <w:b/>
              </w:rPr>
            </w:pPr>
            <w:r w:rsidRPr="00F32A65">
              <w:rPr>
                <w:b/>
              </w:rPr>
              <w:t>Chelsea Rigney</w:t>
            </w:r>
          </w:p>
          <w:p w14:paraId="1233358B" w14:textId="77777777" w:rsidR="00F32A65" w:rsidRDefault="00F32A65" w:rsidP="007C6126">
            <w:pPr>
              <w:pStyle w:val="BodyText1"/>
              <w:spacing w:before="0"/>
            </w:pPr>
            <w:r>
              <w:t>Friend</w:t>
            </w:r>
          </w:p>
          <w:p w14:paraId="655277DF" w14:textId="77777777" w:rsidR="00F32A65" w:rsidRDefault="00F32A65" w:rsidP="007C6126">
            <w:pPr>
              <w:pStyle w:val="BodyText1"/>
              <w:spacing w:before="0"/>
            </w:pPr>
            <w:r>
              <w:t>Known for 10 years</w:t>
            </w:r>
          </w:p>
          <w:p w14:paraId="151CBC3E" w14:textId="2C99D83D" w:rsidR="00F32A65" w:rsidRPr="007C6126" w:rsidRDefault="006D314D" w:rsidP="007C6126">
            <w:pPr>
              <w:pStyle w:val="BodyText1"/>
              <w:spacing w:before="0"/>
              <w:rPr>
                <w:b/>
              </w:rPr>
            </w:pPr>
            <w:r>
              <w:rPr>
                <w:rStyle w:val="ContactInfoChar"/>
              </w:rPr>
              <w:t>(XXX)XXX-XXXX</w:t>
            </w:r>
          </w:p>
        </w:tc>
      </w:tr>
    </w:tbl>
    <w:p w14:paraId="151CBC40" w14:textId="77777777" w:rsidR="009152A8" w:rsidRPr="009152A8" w:rsidRDefault="009152A8" w:rsidP="007410A6">
      <w:pPr>
        <w:pStyle w:val="Heading1"/>
      </w:pPr>
    </w:p>
    <w:sectPr w:rsidR="009152A8" w:rsidRPr="009152A8" w:rsidSect="009152A8">
      <w:headerReference w:type="default" r:id="rId11"/>
      <w:type w:val="continuous"/>
      <w:pgSz w:w="12240" w:h="15840"/>
      <w:pgMar w:top="720" w:right="1440" w:bottom="1440" w:left="1440" w:header="720" w:footer="720" w:gutter="0"/>
      <w:cols w:space="86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ADD2E" w14:textId="77777777" w:rsidR="00C544B0" w:rsidRDefault="00C544B0">
      <w:r>
        <w:separator/>
      </w:r>
    </w:p>
  </w:endnote>
  <w:endnote w:type="continuationSeparator" w:id="0">
    <w:p w14:paraId="684ED0C6" w14:textId="77777777" w:rsidR="00C544B0" w:rsidRDefault="00C54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763C4" w14:textId="77777777" w:rsidR="00C544B0" w:rsidRDefault="00C544B0">
      <w:r>
        <w:separator/>
      </w:r>
    </w:p>
  </w:footnote>
  <w:footnote w:type="continuationSeparator" w:id="0">
    <w:p w14:paraId="58DFD606" w14:textId="77777777" w:rsidR="00C544B0" w:rsidRDefault="00C54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732602422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151CBC47" w14:textId="0E333EBB" w:rsidR="00C92519" w:rsidRDefault="00C9251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4F6A2F">
          <w:fldChar w:fldCharType="begin"/>
        </w:r>
        <w:r w:rsidR="004F6A2F">
          <w:instrText xml:space="preserve"> PAGE   \* MERGEFORMAT </w:instrText>
        </w:r>
        <w:r w:rsidR="004F6A2F">
          <w:fldChar w:fldCharType="separate"/>
        </w:r>
        <w:r w:rsidR="00F32A65" w:rsidRPr="00F32A65">
          <w:rPr>
            <w:b/>
            <w:noProof/>
          </w:rPr>
          <w:t>2</w:t>
        </w:r>
        <w:r w:rsidR="004F6A2F">
          <w:rPr>
            <w:b/>
            <w:noProof/>
          </w:rPr>
          <w:fldChar w:fldCharType="end"/>
        </w:r>
        <w:r>
          <w:t xml:space="preserve"> Branum</w:t>
        </w:r>
      </w:p>
    </w:sdtContent>
  </w:sdt>
  <w:p w14:paraId="151CBC48" w14:textId="77777777" w:rsidR="00C92519" w:rsidRDefault="00C925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4B687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D24639"/>
    <w:multiLevelType w:val="multilevel"/>
    <w:tmpl w:val="3980483C"/>
    <w:numStyleLink w:val="BulletList"/>
  </w:abstractNum>
  <w:abstractNum w:abstractNumId="2" w15:restartNumberingAfterBreak="0">
    <w:nsid w:val="184E2E59"/>
    <w:multiLevelType w:val="multilevel"/>
    <w:tmpl w:val="277AE850"/>
    <w:numStyleLink w:val="BulletList2"/>
  </w:abstractNum>
  <w:abstractNum w:abstractNumId="3" w15:restartNumberingAfterBreak="0">
    <w:nsid w:val="213527B8"/>
    <w:multiLevelType w:val="multilevel"/>
    <w:tmpl w:val="277AE850"/>
    <w:numStyleLink w:val="BulletList2"/>
  </w:abstractNum>
  <w:abstractNum w:abstractNumId="4" w15:restartNumberingAfterBreak="0">
    <w:nsid w:val="271E5FA8"/>
    <w:multiLevelType w:val="multilevel"/>
    <w:tmpl w:val="277AE850"/>
    <w:numStyleLink w:val="BulletList2"/>
  </w:abstractNum>
  <w:abstractNum w:abstractNumId="5" w15:restartNumberingAfterBreak="0">
    <w:nsid w:val="35507E45"/>
    <w:multiLevelType w:val="multilevel"/>
    <w:tmpl w:val="3980483C"/>
    <w:numStyleLink w:val="BulletList"/>
  </w:abstractNum>
  <w:abstractNum w:abstractNumId="6" w15:restartNumberingAfterBreak="0">
    <w:nsid w:val="3D7A25A2"/>
    <w:multiLevelType w:val="multilevel"/>
    <w:tmpl w:val="3980483C"/>
    <w:styleLink w:val="Bullet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A6C54"/>
    <w:multiLevelType w:val="multilevel"/>
    <w:tmpl w:val="277AE850"/>
    <w:numStyleLink w:val="BulletList2"/>
  </w:abstractNum>
  <w:abstractNum w:abstractNumId="8" w15:restartNumberingAfterBreak="0">
    <w:nsid w:val="469626AD"/>
    <w:multiLevelType w:val="multilevel"/>
    <w:tmpl w:val="3980483C"/>
    <w:numStyleLink w:val="BulletList"/>
  </w:abstractNum>
  <w:abstractNum w:abstractNumId="9" w15:restartNumberingAfterBreak="0">
    <w:nsid w:val="61204340"/>
    <w:multiLevelType w:val="multilevel"/>
    <w:tmpl w:val="277AE850"/>
    <w:numStyleLink w:val="BulletList2"/>
  </w:abstractNum>
  <w:abstractNum w:abstractNumId="10" w15:restartNumberingAfterBreak="0">
    <w:nsid w:val="65DF72DE"/>
    <w:multiLevelType w:val="multilevel"/>
    <w:tmpl w:val="3980483C"/>
    <w:numStyleLink w:val="BulletList"/>
  </w:abstractNum>
  <w:abstractNum w:abstractNumId="11" w15:restartNumberingAfterBreak="0">
    <w:nsid w:val="6A0C28F4"/>
    <w:multiLevelType w:val="multilevel"/>
    <w:tmpl w:val="277AE850"/>
    <w:styleLink w:val="BulletList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124B41"/>
    <w:multiLevelType w:val="multilevel"/>
    <w:tmpl w:val="3980483C"/>
    <w:numStyleLink w:val="BulletList"/>
  </w:abstractNum>
  <w:abstractNum w:abstractNumId="13" w15:restartNumberingAfterBreak="0">
    <w:nsid w:val="79CB4588"/>
    <w:multiLevelType w:val="multilevel"/>
    <w:tmpl w:val="277AE850"/>
    <w:numStyleLink w:val="BulletList2"/>
  </w:abstractNum>
  <w:abstractNum w:abstractNumId="14" w15:restartNumberingAfterBreak="0">
    <w:nsid w:val="7E0612B6"/>
    <w:multiLevelType w:val="multilevel"/>
    <w:tmpl w:val="277AE850"/>
    <w:numStyleLink w:val="BulletList2"/>
  </w:abstractNum>
  <w:abstractNum w:abstractNumId="15" w15:restartNumberingAfterBreak="0">
    <w:nsid w:val="7EC9313B"/>
    <w:multiLevelType w:val="multilevel"/>
    <w:tmpl w:val="277AE850"/>
    <w:numStyleLink w:val="BulletList2"/>
  </w:abstractNum>
  <w:abstractNum w:abstractNumId="16" w15:restartNumberingAfterBreak="0">
    <w:nsid w:val="7FFA6706"/>
    <w:multiLevelType w:val="multilevel"/>
    <w:tmpl w:val="3980483C"/>
    <w:numStyleLink w:val="BulletList"/>
  </w:abstractNum>
  <w:num w:numId="1" w16cid:durableId="1143036877">
    <w:abstractNumId w:val="6"/>
  </w:num>
  <w:num w:numId="2" w16cid:durableId="1852914464">
    <w:abstractNumId w:val="10"/>
  </w:num>
  <w:num w:numId="3" w16cid:durableId="359554663">
    <w:abstractNumId w:val="16"/>
  </w:num>
  <w:num w:numId="4" w16cid:durableId="1708070252">
    <w:abstractNumId w:val="1"/>
  </w:num>
  <w:num w:numId="5" w16cid:durableId="412510432">
    <w:abstractNumId w:val="5"/>
  </w:num>
  <w:num w:numId="6" w16cid:durableId="1165970996">
    <w:abstractNumId w:val="12"/>
  </w:num>
  <w:num w:numId="7" w16cid:durableId="1565481434">
    <w:abstractNumId w:val="8"/>
  </w:num>
  <w:num w:numId="8" w16cid:durableId="813716975">
    <w:abstractNumId w:val="11"/>
  </w:num>
  <w:num w:numId="9" w16cid:durableId="209078772">
    <w:abstractNumId w:val="3"/>
  </w:num>
  <w:num w:numId="10" w16cid:durableId="1262837579">
    <w:abstractNumId w:val="14"/>
  </w:num>
  <w:num w:numId="11" w16cid:durableId="3092406">
    <w:abstractNumId w:val="13"/>
  </w:num>
  <w:num w:numId="12" w16cid:durableId="357045124">
    <w:abstractNumId w:val="4"/>
  </w:num>
  <w:num w:numId="13" w16cid:durableId="206918614">
    <w:abstractNumId w:val="15"/>
  </w:num>
  <w:num w:numId="14" w16cid:durableId="211578301">
    <w:abstractNumId w:val="9"/>
  </w:num>
  <w:num w:numId="15" w16cid:durableId="408625965">
    <w:abstractNumId w:val="7"/>
  </w:num>
  <w:num w:numId="16" w16cid:durableId="1889487883">
    <w:abstractNumId w:val="2"/>
  </w:num>
  <w:num w:numId="17" w16cid:durableId="1459835515">
    <w:abstractNumId w:val="0"/>
  </w:num>
  <w:num w:numId="18" w16cid:durableId="1685479557">
    <w:abstractNumId w:val="9"/>
  </w:num>
  <w:num w:numId="19" w16cid:durableId="859393124">
    <w:abstractNumId w:val="7"/>
  </w:num>
  <w:num w:numId="20" w16cid:durableId="54396255">
    <w:abstractNumId w:val="3"/>
  </w:num>
  <w:num w:numId="21" w16cid:durableId="1889415317">
    <w:abstractNumId w:val="14"/>
  </w:num>
  <w:num w:numId="22" w16cid:durableId="529998102">
    <w:abstractNumId w:val="13"/>
  </w:num>
  <w:num w:numId="23" w16cid:durableId="418868426">
    <w:abstractNumId w:val="4"/>
  </w:num>
  <w:num w:numId="24" w16cid:durableId="25489877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647"/>
    <w:rsid w:val="00015BE0"/>
    <w:rsid w:val="00041795"/>
    <w:rsid w:val="00054927"/>
    <w:rsid w:val="00060082"/>
    <w:rsid w:val="00065997"/>
    <w:rsid w:val="00083AA2"/>
    <w:rsid w:val="00084FD3"/>
    <w:rsid w:val="0008702D"/>
    <w:rsid w:val="000A5E4A"/>
    <w:rsid w:val="000A6A6C"/>
    <w:rsid w:val="000B6CD0"/>
    <w:rsid w:val="000C16E6"/>
    <w:rsid w:val="000D0E7B"/>
    <w:rsid w:val="000D26CC"/>
    <w:rsid w:val="000D5264"/>
    <w:rsid w:val="000F4621"/>
    <w:rsid w:val="00114680"/>
    <w:rsid w:val="00133AAA"/>
    <w:rsid w:val="00140DAE"/>
    <w:rsid w:val="001A419F"/>
    <w:rsid w:val="001A4EDB"/>
    <w:rsid w:val="001B0937"/>
    <w:rsid w:val="001C6647"/>
    <w:rsid w:val="001D5436"/>
    <w:rsid w:val="00230B5D"/>
    <w:rsid w:val="00235A17"/>
    <w:rsid w:val="002408C6"/>
    <w:rsid w:val="002911DD"/>
    <w:rsid w:val="002B321C"/>
    <w:rsid w:val="002C0C3F"/>
    <w:rsid w:val="00313D78"/>
    <w:rsid w:val="003554F8"/>
    <w:rsid w:val="003A19D0"/>
    <w:rsid w:val="003C0786"/>
    <w:rsid w:val="003D7ABF"/>
    <w:rsid w:val="0041673B"/>
    <w:rsid w:val="0043525E"/>
    <w:rsid w:val="004401B5"/>
    <w:rsid w:val="0044115B"/>
    <w:rsid w:val="00441627"/>
    <w:rsid w:val="00457519"/>
    <w:rsid w:val="004614F9"/>
    <w:rsid w:val="00496BE8"/>
    <w:rsid w:val="004F6A2F"/>
    <w:rsid w:val="00521A47"/>
    <w:rsid w:val="00521EBF"/>
    <w:rsid w:val="00556DFB"/>
    <w:rsid w:val="005A0F13"/>
    <w:rsid w:val="005C5A77"/>
    <w:rsid w:val="005C7539"/>
    <w:rsid w:val="005E227D"/>
    <w:rsid w:val="0060312A"/>
    <w:rsid w:val="006249BA"/>
    <w:rsid w:val="006A7DF6"/>
    <w:rsid w:val="006B22A8"/>
    <w:rsid w:val="006D314D"/>
    <w:rsid w:val="006D7F25"/>
    <w:rsid w:val="006F6FA7"/>
    <w:rsid w:val="00707CEA"/>
    <w:rsid w:val="007321F8"/>
    <w:rsid w:val="007410A6"/>
    <w:rsid w:val="00742AE7"/>
    <w:rsid w:val="007734E5"/>
    <w:rsid w:val="007A2A4E"/>
    <w:rsid w:val="007A5FB7"/>
    <w:rsid w:val="007C6126"/>
    <w:rsid w:val="007D5836"/>
    <w:rsid w:val="00810110"/>
    <w:rsid w:val="00842372"/>
    <w:rsid w:val="00855262"/>
    <w:rsid w:val="0086141D"/>
    <w:rsid w:val="008848D3"/>
    <w:rsid w:val="008A7E79"/>
    <w:rsid w:val="008B62E1"/>
    <w:rsid w:val="008E06A5"/>
    <w:rsid w:val="008E5F9E"/>
    <w:rsid w:val="008E6501"/>
    <w:rsid w:val="008F6E10"/>
    <w:rsid w:val="009152A8"/>
    <w:rsid w:val="00957947"/>
    <w:rsid w:val="009579F2"/>
    <w:rsid w:val="00972EC6"/>
    <w:rsid w:val="0099081E"/>
    <w:rsid w:val="00991907"/>
    <w:rsid w:val="009C5C68"/>
    <w:rsid w:val="009D7E62"/>
    <w:rsid w:val="009E0AD1"/>
    <w:rsid w:val="009E4BCE"/>
    <w:rsid w:val="00A90309"/>
    <w:rsid w:val="00A92B87"/>
    <w:rsid w:val="00B05C16"/>
    <w:rsid w:val="00B17957"/>
    <w:rsid w:val="00B33701"/>
    <w:rsid w:val="00B3424E"/>
    <w:rsid w:val="00B40F40"/>
    <w:rsid w:val="00B60213"/>
    <w:rsid w:val="00B828FB"/>
    <w:rsid w:val="00BF21BB"/>
    <w:rsid w:val="00BF3F8B"/>
    <w:rsid w:val="00BF70D1"/>
    <w:rsid w:val="00BF7450"/>
    <w:rsid w:val="00C13B1B"/>
    <w:rsid w:val="00C45BA9"/>
    <w:rsid w:val="00C544B0"/>
    <w:rsid w:val="00C75BC2"/>
    <w:rsid w:val="00C92519"/>
    <w:rsid w:val="00CB5984"/>
    <w:rsid w:val="00CE00E9"/>
    <w:rsid w:val="00CF46D0"/>
    <w:rsid w:val="00CF6CB4"/>
    <w:rsid w:val="00D07BDC"/>
    <w:rsid w:val="00D24762"/>
    <w:rsid w:val="00D41CDC"/>
    <w:rsid w:val="00D467B5"/>
    <w:rsid w:val="00D51DF7"/>
    <w:rsid w:val="00D55185"/>
    <w:rsid w:val="00D94931"/>
    <w:rsid w:val="00DA6617"/>
    <w:rsid w:val="00DA7304"/>
    <w:rsid w:val="00DD1C42"/>
    <w:rsid w:val="00DE34CC"/>
    <w:rsid w:val="00E01913"/>
    <w:rsid w:val="00E45367"/>
    <w:rsid w:val="00E51C8F"/>
    <w:rsid w:val="00E76A4E"/>
    <w:rsid w:val="00EA5F09"/>
    <w:rsid w:val="00EC6307"/>
    <w:rsid w:val="00F1337A"/>
    <w:rsid w:val="00F168AB"/>
    <w:rsid w:val="00F178A3"/>
    <w:rsid w:val="00F25731"/>
    <w:rsid w:val="00F2637C"/>
    <w:rsid w:val="00F32A65"/>
    <w:rsid w:val="00FC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."/>
  <w:listSeparator w:val=","/>
  <w14:docId w14:val="151CBBE7"/>
  <w15:docId w15:val="{9EF36166-A2C8-4A6E-81F7-39A5B679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EC6"/>
    <w:rPr>
      <w:sz w:val="24"/>
      <w:szCs w:val="24"/>
    </w:rPr>
  </w:style>
  <w:style w:type="paragraph" w:styleId="Heading1">
    <w:name w:val="heading 1"/>
    <w:basedOn w:val="Normal"/>
    <w:next w:val="Normal"/>
    <w:qFormat/>
    <w:rsid w:val="008B62E1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41673B"/>
    <w:pPr>
      <w:tabs>
        <w:tab w:val="right" w:pos="9360"/>
      </w:tabs>
      <w:outlineLvl w:val="1"/>
    </w:pPr>
    <w:rPr>
      <w:rFonts w:ascii="Arial" w:hAnsi="Arial" w:cs="Arial"/>
      <w:b/>
      <w:i/>
      <w:color w:val="33339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D7ABF"/>
    <w:pPr>
      <w:tabs>
        <w:tab w:val="center" w:pos="4320"/>
        <w:tab w:val="right" w:pos="8640"/>
      </w:tabs>
    </w:pPr>
  </w:style>
  <w:style w:type="numbering" w:customStyle="1" w:styleId="BulletList">
    <w:name w:val="Bullet List"/>
    <w:rsid w:val="009D7E62"/>
    <w:pPr>
      <w:numPr>
        <w:numId w:val="1"/>
      </w:numPr>
    </w:pPr>
  </w:style>
  <w:style w:type="paragraph" w:customStyle="1" w:styleId="BodyText1">
    <w:name w:val="Body Text 1"/>
    <w:link w:val="BodyText1Char"/>
    <w:rsid w:val="008B62E1"/>
    <w:pPr>
      <w:spacing w:before="240"/>
      <w:ind w:left="360"/>
    </w:pPr>
    <w:rPr>
      <w:rFonts w:ascii="Arial" w:hAnsi="Arial"/>
      <w:sz w:val="22"/>
    </w:rPr>
  </w:style>
  <w:style w:type="character" w:customStyle="1" w:styleId="Heading2Char">
    <w:name w:val="Heading 2 Char"/>
    <w:basedOn w:val="DefaultParagraphFont"/>
    <w:link w:val="Heading2"/>
    <w:rsid w:val="0041673B"/>
    <w:rPr>
      <w:rFonts w:ascii="Arial" w:hAnsi="Arial" w:cs="Arial"/>
      <w:b/>
      <w:i/>
      <w:color w:val="333399"/>
      <w:sz w:val="32"/>
      <w:szCs w:val="32"/>
      <w:lang w:val="en-US" w:eastAsia="en-US" w:bidi="ar-SA"/>
    </w:rPr>
  </w:style>
  <w:style w:type="numbering" w:customStyle="1" w:styleId="BulletList2">
    <w:name w:val="Bullet List 2"/>
    <w:basedOn w:val="NoList"/>
    <w:rsid w:val="0041673B"/>
    <w:pPr>
      <w:numPr>
        <w:numId w:val="8"/>
      </w:numPr>
    </w:pPr>
  </w:style>
  <w:style w:type="paragraph" w:styleId="BodyText2">
    <w:name w:val="Body Text 2"/>
    <w:basedOn w:val="BodyText1"/>
    <w:next w:val="BodyText"/>
    <w:rsid w:val="008B62E1"/>
    <w:pPr>
      <w:spacing w:before="0"/>
    </w:pPr>
  </w:style>
  <w:style w:type="paragraph" w:customStyle="1" w:styleId="ContactInfo">
    <w:name w:val="Contact Info"/>
    <w:link w:val="ContactInfoChar"/>
    <w:rsid w:val="00D51DF7"/>
    <w:pPr>
      <w:pBdr>
        <w:top w:val="single" w:sz="4" w:space="1" w:color="auto"/>
      </w:pBdr>
    </w:pPr>
    <w:rPr>
      <w:rFonts w:ascii="Arial" w:hAnsi="Arial"/>
      <w:i/>
      <w:sz w:val="22"/>
      <w:szCs w:val="22"/>
    </w:rPr>
  </w:style>
  <w:style w:type="character" w:customStyle="1" w:styleId="ContactInfoChar">
    <w:name w:val="Contact Info Char"/>
    <w:basedOn w:val="DefaultParagraphFont"/>
    <w:link w:val="ContactInfo"/>
    <w:rsid w:val="00D51DF7"/>
    <w:rPr>
      <w:rFonts w:ascii="Arial" w:hAnsi="Arial"/>
      <w:i/>
      <w:sz w:val="22"/>
      <w:szCs w:val="22"/>
      <w:lang w:val="en-US" w:eastAsia="en-US" w:bidi="ar-SA"/>
    </w:rPr>
  </w:style>
  <w:style w:type="paragraph" w:styleId="BodyText3">
    <w:name w:val="Body Text 3"/>
    <w:basedOn w:val="Normal"/>
    <w:link w:val="BodyText3Char"/>
    <w:rsid w:val="005C7539"/>
    <w:pPr>
      <w:tabs>
        <w:tab w:val="right" w:pos="8640"/>
      </w:tabs>
      <w:spacing w:before="120"/>
      <w:ind w:left="1440"/>
    </w:pPr>
    <w:rPr>
      <w:rFonts w:ascii="Arial" w:hAnsi="Arial" w:cs="Arial"/>
      <w:sz w:val="22"/>
      <w:szCs w:val="22"/>
      <w:u w:val="single"/>
    </w:rPr>
  </w:style>
  <w:style w:type="table" w:styleId="TableGrid">
    <w:name w:val="Table Grid"/>
    <w:basedOn w:val="TableNormal"/>
    <w:rsid w:val="009E4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E4BCE"/>
    <w:pPr>
      <w:tabs>
        <w:tab w:val="center" w:pos="4320"/>
        <w:tab w:val="right" w:pos="8640"/>
      </w:tabs>
    </w:pPr>
  </w:style>
  <w:style w:type="character" w:customStyle="1" w:styleId="BodyText1Char">
    <w:name w:val="Body Text 1 Char"/>
    <w:basedOn w:val="DefaultParagraphFont"/>
    <w:link w:val="BodyText1"/>
    <w:rsid w:val="008B62E1"/>
    <w:rPr>
      <w:rFonts w:ascii="Arial" w:hAnsi="Arial"/>
      <w:sz w:val="22"/>
      <w:lang w:val="en-US" w:eastAsia="en-US" w:bidi="ar-SA"/>
    </w:rPr>
  </w:style>
  <w:style w:type="paragraph" w:styleId="BodyText">
    <w:name w:val="Body Text"/>
    <w:basedOn w:val="Normal"/>
    <w:next w:val="BodyText2"/>
    <w:link w:val="BodyTextChar"/>
    <w:rsid w:val="00A90309"/>
    <w:pPr>
      <w:ind w:left="360"/>
    </w:pPr>
    <w:rPr>
      <w:rFonts w:ascii="Arial" w:hAnsi="Arial"/>
      <w:b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C92519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11DD"/>
    <w:rPr>
      <w:color w:val="0000FF" w:themeColor="hyperlink"/>
      <w:u w:val="single"/>
    </w:rPr>
  </w:style>
  <w:style w:type="paragraph" w:customStyle="1" w:styleId="Address">
    <w:name w:val="Address"/>
    <w:basedOn w:val="Normal"/>
    <w:qFormat/>
    <w:rsid w:val="00C45BA9"/>
    <w:pPr>
      <w:spacing w:line="276" w:lineRule="auto"/>
    </w:pPr>
    <w:rPr>
      <w:rFonts w:asciiTheme="minorHAnsi" w:eastAsiaTheme="minorHAnsi" w:hAnsiTheme="minorHAnsi" w:cstheme="minorBidi"/>
      <w:spacing w:val="4"/>
      <w:sz w:val="20"/>
      <w:szCs w:val="22"/>
    </w:rPr>
  </w:style>
  <w:style w:type="paragraph" w:styleId="Closing">
    <w:name w:val="Closing"/>
    <w:basedOn w:val="Normal"/>
    <w:next w:val="Signature"/>
    <w:link w:val="ClosingChar"/>
    <w:qFormat/>
    <w:rsid w:val="00C45BA9"/>
    <w:pPr>
      <w:keepNext/>
      <w:spacing w:after="1000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ClosingChar">
    <w:name w:val="Closing Char"/>
    <w:basedOn w:val="DefaultParagraphFont"/>
    <w:link w:val="Closing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Signature">
    <w:name w:val="Signature"/>
    <w:basedOn w:val="Normal"/>
    <w:next w:val="Normal"/>
    <w:link w:val="SignatureChar"/>
    <w:qFormat/>
    <w:rsid w:val="00C45BA9"/>
    <w:pPr>
      <w:keepNext/>
      <w:spacing w:after="360" w:line="276" w:lineRule="auto"/>
      <w:contextualSpacing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SignatureChar">
    <w:name w:val="Signature Char"/>
    <w:basedOn w:val="DefaultParagraphFont"/>
    <w:link w:val="Signature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Date">
    <w:name w:val="Date"/>
    <w:basedOn w:val="Normal"/>
    <w:next w:val="Normal"/>
    <w:link w:val="DateChar"/>
    <w:qFormat/>
    <w:rsid w:val="00C45BA9"/>
    <w:pPr>
      <w:spacing w:after="480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DateChar">
    <w:name w:val="Date Char"/>
    <w:basedOn w:val="DefaultParagraphFont"/>
    <w:link w:val="Date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Salutation">
    <w:name w:val="Salutation"/>
    <w:basedOn w:val="Normal"/>
    <w:next w:val="Normal"/>
    <w:link w:val="SalutationChar"/>
    <w:qFormat/>
    <w:rsid w:val="00C45BA9"/>
    <w:pPr>
      <w:spacing w:before="400" w:after="200" w:line="276" w:lineRule="auto"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customStyle="1" w:styleId="SalutationChar">
    <w:name w:val="Salutation Char"/>
    <w:basedOn w:val="DefaultParagraphFont"/>
    <w:link w:val="Salutation"/>
    <w:rsid w:val="00C45BA9"/>
    <w:rPr>
      <w:rFonts w:asciiTheme="minorHAnsi" w:eastAsiaTheme="minorHAnsi" w:hAnsiTheme="minorHAnsi" w:cstheme="minorBidi"/>
      <w:spacing w:val="4"/>
      <w:szCs w:val="22"/>
    </w:rPr>
  </w:style>
  <w:style w:type="paragraph" w:styleId="ListBullet">
    <w:name w:val="List Bullet"/>
    <w:basedOn w:val="Normal"/>
    <w:unhideWhenUsed/>
    <w:qFormat/>
    <w:rsid w:val="00C45BA9"/>
    <w:pPr>
      <w:numPr>
        <w:numId w:val="17"/>
      </w:numPr>
      <w:spacing w:after="240" w:line="360" w:lineRule="auto"/>
      <w:ind w:left="792"/>
      <w:contextualSpacing/>
    </w:pPr>
    <w:rPr>
      <w:rFonts w:asciiTheme="minorHAnsi" w:eastAsiaTheme="minorHAnsi" w:hAnsiTheme="minorHAnsi" w:cstheme="minorBidi"/>
      <w:spacing w:val="4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C45BA9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556DFB"/>
    <w:rPr>
      <w:rFonts w:ascii="Arial" w:hAnsi="Arial"/>
      <w:b/>
      <w:sz w:val="22"/>
      <w:szCs w:val="24"/>
    </w:rPr>
  </w:style>
  <w:style w:type="character" w:customStyle="1" w:styleId="BodyText3Char">
    <w:name w:val="Body Text 3 Char"/>
    <w:basedOn w:val="DefaultParagraphFont"/>
    <w:link w:val="BodyText3"/>
    <w:rsid w:val="00556DFB"/>
    <w:rPr>
      <w:rFonts w:ascii="Arial" w:hAnsi="Arial" w:cs="Arial"/>
      <w:sz w:val="22"/>
      <w:szCs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y.branum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2016-05-10T00:00:00</PublishDate>
  <Abstract/>
  <CompanyAddress/>
  <CompanyPhone/>
  <CompanyFax>Misty Tiller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611F4E-EB90-47A0-8632-B54DA787E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424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zachary.branum</dc:creator>
  <cp:lastModifiedBy>Zachary Branum</cp:lastModifiedBy>
  <cp:revision>15</cp:revision>
  <cp:lastPrinted>2002-01-29T18:28:00Z</cp:lastPrinted>
  <dcterms:created xsi:type="dcterms:W3CDTF">2014-07-28T14:30:00Z</dcterms:created>
  <dcterms:modified xsi:type="dcterms:W3CDTF">2023-01-31T21:07:00Z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TC060915191033</vt:lpwstr>
  </property>
</Properties>
</file>