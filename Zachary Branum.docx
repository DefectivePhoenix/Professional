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BBE7" w14:textId="15C0D1DA" w:rsidR="00957947" w:rsidRDefault="009579F2" w:rsidP="00D51DF7">
      <w:r>
        <w:rPr>
          <w:noProof/>
        </w:rPr>
        <w:pict w14:anchorId="151CBC41">
          <v:rect id="_x0000_s1026" style="position:absolute;margin-left:1in;margin-top:54.75pt;width:168pt;height:55.9pt;z-index:-251659264;mso-position-horizontal-relative:page;mso-position-vertical-relative:page" fillcolor="#d6e3bc [1302]" stroked="f">
            <v:fill r:id="rId9" o:title="Narrow horizontal" type="pattern"/>
            <w10:wrap anchorx="page" anchory="page"/>
          </v:rect>
        </w:pict>
      </w:r>
      <w:r>
        <w:pict w14:anchorId="151CBC42">
          <v:rect id="_x0000_s1027" style="position:absolute;margin-left:1in;margin-top:63pt;width:469.25pt;height:11.25pt;z-index:-251658240;mso-position-horizontal-relative:page;mso-position-vertical-relative:page" fillcolor="#060" stroked="f">
            <v:fill r:id="rId10" o:title="Green marble" rotate="t" type="tile"/>
            <w10:wrap anchorx="page" anchory="page"/>
          </v:rect>
        </w:pict>
      </w:r>
    </w:p>
    <w:p w14:paraId="151CBBE8" w14:textId="77777777" w:rsidR="00060082" w:rsidRPr="009D7E62" w:rsidRDefault="00D07BDC" w:rsidP="003D7ABF">
      <w:pPr>
        <w:tabs>
          <w:tab w:val="right" w:pos="9360"/>
        </w:tabs>
      </w:pPr>
      <w:r w:rsidRPr="00C92519">
        <w:rPr>
          <w:rStyle w:val="Heading2Char"/>
          <w:color w:val="37441C"/>
        </w:rPr>
        <w:t>Zachary Branum</w:t>
      </w:r>
      <w:r w:rsidR="003D7ABF" w:rsidRPr="009D7E62">
        <w:tab/>
      </w:r>
      <w:r>
        <w:rPr>
          <w:rStyle w:val="ContactInfoChar"/>
        </w:rPr>
        <w:t>(405)248-2255</w:t>
      </w:r>
    </w:p>
    <w:p w14:paraId="151CBBE9" w14:textId="4066AFD0" w:rsidR="00060082" w:rsidRPr="007734E5" w:rsidRDefault="00E51C8F" w:rsidP="00DD1C42">
      <w:pPr>
        <w:pStyle w:val="ContactInfo"/>
        <w:tabs>
          <w:tab w:val="right" w:pos="9360"/>
        </w:tabs>
      </w:pPr>
      <w:r>
        <w:t>9801 S Harrah Rd, Newalla, OK</w:t>
      </w:r>
      <w:r w:rsidR="00D41CDC">
        <w:t xml:space="preserve"> 748</w:t>
      </w:r>
      <w:r>
        <w:t>57</w:t>
      </w:r>
      <w:r w:rsidR="00DD1C42">
        <w:tab/>
      </w:r>
      <w:r w:rsidR="00D07BDC">
        <w:rPr>
          <w:rStyle w:val="ContactInfoChar"/>
        </w:rPr>
        <w:t>zbranum@gmail.com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9E4BCE" w14:paraId="151CBBEB" w14:textId="77777777">
        <w:tc>
          <w:tcPr>
            <w:tcW w:w="9576" w:type="dxa"/>
            <w:gridSpan w:val="2"/>
          </w:tcPr>
          <w:p w14:paraId="151CBBEA" w14:textId="77777777" w:rsidR="009E4BCE" w:rsidRDefault="009E4BCE" w:rsidP="00A92B87">
            <w:pPr>
              <w:pStyle w:val="Heading1"/>
            </w:pPr>
            <w:r>
              <w:t>Professional</w:t>
            </w:r>
            <w:r w:rsidRPr="009152A8">
              <w:t xml:space="preserve"> Prof</w:t>
            </w:r>
            <w:r>
              <w:t>ile</w:t>
            </w:r>
          </w:p>
        </w:tc>
      </w:tr>
      <w:tr w:rsidR="009E4BCE" w14:paraId="151CBBED" w14:textId="77777777">
        <w:tc>
          <w:tcPr>
            <w:tcW w:w="9576" w:type="dxa"/>
            <w:gridSpan w:val="2"/>
          </w:tcPr>
          <w:p w14:paraId="151CBBEC" w14:textId="478F5045" w:rsidR="009E4BCE" w:rsidRDefault="00EA5F09" w:rsidP="00EA5F09">
            <w:pPr>
              <w:pStyle w:val="BodyText1"/>
            </w:pPr>
            <w:r>
              <w:t>I have work in a technical environment for 1</w:t>
            </w:r>
            <w:r w:rsidR="009579F2">
              <w:t>2</w:t>
            </w:r>
            <w:r>
              <w:t xml:space="preserve"> years, working on communication systems, networking, computer repair, camera installation, server setups. </w:t>
            </w:r>
            <w:r w:rsidR="00D07BDC">
              <w:t>I ha</w:t>
            </w:r>
            <w:r w:rsidR="00065997">
              <w:t>ve been a Manager for</w:t>
            </w:r>
            <w:bookmarkStart w:id="0" w:name="_GoBack"/>
            <w:bookmarkEnd w:id="0"/>
            <w:r w:rsidR="00065997">
              <w:t xml:space="preserve"> </w:t>
            </w:r>
            <w:r>
              <w:t>8</w:t>
            </w:r>
            <w:r w:rsidR="00D07BDC">
              <w:t xml:space="preserve"> years in charge of budgeting, employee interviews, disciplinary action, and scheduling. </w:t>
            </w:r>
          </w:p>
        </w:tc>
      </w:tr>
      <w:tr w:rsidR="009E4BCE" w14:paraId="151CBBF8" w14:textId="77777777">
        <w:trPr>
          <w:trHeight w:val="1763"/>
        </w:trPr>
        <w:tc>
          <w:tcPr>
            <w:tcW w:w="4788" w:type="dxa"/>
          </w:tcPr>
          <w:p w14:paraId="151CBBEE" w14:textId="77777777" w:rsidR="009E4BCE" w:rsidRPr="009D7E62" w:rsidRDefault="00D07BDC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Scheduling</w:t>
            </w:r>
          </w:p>
          <w:p w14:paraId="151CBBEF" w14:textId="77777777" w:rsidR="009E4BCE" w:rsidRPr="009D7E62" w:rsidRDefault="00D07BDC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Maintaining a budget</w:t>
            </w:r>
          </w:p>
          <w:p w14:paraId="151CBBF0" w14:textId="77777777" w:rsidR="009E4BCE" w:rsidRPr="009D7E62" w:rsidRDefault="00D07BDC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Interviewing</w:t>
            </w:r>
          </w:p>
          <w:p w14:paraId="151CBBF1" w14:textId="77777777" w:rsidR="009E4BCE" w:rsidRPr="009D7E62" w:rsidRDefault="00D07BDC" w:rsidP="009E4BCE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Network troubleshooting</w:t>
            </w:r>
          </w:p>
          <w:p w14:paraId="151CBBF2" w14:textId="38CA2E81" w:rsidR="009E4BCE" w:rsidRPr="009D7E62" w:rsidRDefault="00742AE7" w:rsidP="009E4BCE">
            <w:pPr>
              <w:numPr>
                <w:ilvl w:val="0"/>
                <w:numId w:val="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Project Management</w:t>
            </w:r>
          </w:p>
          <w:p w14:paraId="151CBBF3" w14:textId="77777777" w:rsidR="009E4BCE" w:rsidRDefault="00D07BDC" w:rsidP="009E4BCE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Surveillance camera installation</w:t>
            </w:r>
          </w:p>
        </w:tc>
        <w:tc>
          <w:tcPr>
            <w:tcW w:w="4788" w:type="dxa"/>
          </w:tcPr>
          <w:p w14:paraId="151CBBF4" w14:textId="31284EBE" w:rsidR="009E4BCE" w:rsidRPr="009D7E62" w:rsidRDefault="00EA5F09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Policy writing</w:t>
            </w:r>
          </w:p>
          <w:p w14:paraId="151CBBF5" w14:textId="06AB78DF" w:rsidR="009E4BCE" w:rsidRPr="009D7E62" w:rsidRDefault="00EA5F09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Computer troubleshooting</w:t>
            </w:r>
          </w:p>
          <w:p w14:paraId="151CBBF6" w14:textId="2972B61B" w:rsidR="009E4BCE" w:rsidRPr="00D41CDC" w:rsidRDefault="00DE34CC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Problem Solving </w:t>
            </w:r>
          </w:p>
          <w:p w14:paraId="03C08E3A" w14:textId="3C25DAFC" w:rsidR="00D41CDC" w:rsidRPr="009D7E62" w:rsidRDefault="00D41CDC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Knowledge of </w:t>
            </w:r>
            <w:r w:rsidR="00DE34CC">
              <w:rPr>
                <w:rFonts w:ascii="Arial" w:hAnsi="Arial" w:cs="Arial"/>
                <w:sz w:val="22"/>
                <w:szCs w:val="22"/>
              </w:rPr>
              <w:t>Microsoft Office Suites</w:t>
            </w:r>
          </w:p>
          <w:p w14:paraId="151CBBF7" w14:textId="77777777" w:rsidR="009E4BCE" w:rsidRDefault="00D07BDC" w:rsidP="00D07BDC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Access Control Installation and maintenance</w:t>
            </w:r>
          </w:p>
        </w:tc>
      </w:tr>
      <w:tr w:rsidR="009E4BCE" w14:paraId="151CBBFA" w14:textId="77777777">
        <w:tc>
          <w:tcPr>
            <w:tcW w:w="9576" w:type="dxa"/>
            <w:gridSpan w:val="2"/>
          </w:tcPr>
          <w:p w14:paraId="151CBBF9" w14:textId="77777777" w:rsidR="009E4BCE" w:rsidRDefault="009E4BCE" w:rsidP="00A92B87">
            <w:pPr>
              <w:pStyle w:val="Heading1"/>
            </w:pPr>
            <w:r w:rsidRPr="009152A8">
              <w:t>Professional Experience</w:t>
            </w:r>
          </w:p>
        </w:tc>
      </w:tr>
      <w:tr w:rsidR="009E4BCE" w14:paraId="151CBC0B" w14:textId="77777777">
        <w:tc>
          <w:tcPr>
            <w:tcW w:w="9576" w:type="dxa"/>
            <w:gridSpan w:val="2"/>
          </w:tcPr>
          <w:p w14:paraId="6F71998B" w14:textId="2A2A13D4" w:rsidR="00556DFB" w:rsidRDefault="00556DFB" w:rsidP="00556DFB">
            <w:pPr>
              <w:pStyle w:val="BodyText1"/>
            </w:pPr>
            <w:proofErr w:type="spellStart"/>
            <w:r>
              <w:rPr>
                <w:rStyle w:val="BodyText1Char"/>
              </w:rPr>
              <w:t>SemGas</w:t>
            </w:r>
            <w:proofErr w:type="spellEnd"/>
            <w:r>
              <w:t>, Cherokee</w:t>
            </w:r>
            <w:r>
              <w:rPr>
                <w:rStyle w:val="BodyText1Char"/>
              </w:rPr>
              <w:t>, OK</w:t>
            </w:r>
          </w:p>
          <w:p w14:paraId="741C6820" w14:textId="0C6B6C65" w:rsidR="00556DFB" w:rsidRDefault="00556DFB" w:rsidP="00556DFB">
            <w:pPr>
              <w:pStyle w:val="BodyText2"/>
            </w:pPr>
            <w:r>
              <w:t>March 2017 - Present</w:t>
            </w:r>
          </w:p>
          <w:p w14:paraId="00D377F5" w14:textId="53361B44" w:rsidR="00556DFB" w:rsidRDefault="00556DFB" w:rsidP="00556DFB">
            <w:pPr>
              <w:pStyle w:val="BodyText"/>
            </w:pPr>
            <w:r>
              <w:t xml:space="preserve">I&amp;E Technician I </w:t>
            </w:r>
          </w:p>
          <w:p w14:paraId="155571EE" w14:textId="77777777" w:rsidR="00556DFB" w:rsidRDefault="00556DFB" w:rsidP="00556DFB">
            <w:pPr>
              <w:pStyle w:val="BodyText3"/>
            </w:pPr>
            <w:r>
              <w:t>Responsibilities:</w:t>
            </w:r>
          </w:p>
          <w:p w14:paraId="5CE825A8" w14:textId="649A3522" w:rsidR="00556DFB" w:rsidRPr="00556DFB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556DFB">
              <w:rPr>
                <w:rFonts w:ascii="Arial" w:hAnsi="Arial" w:cs="Arial"/>
                <w:sz w:val="22"/>
                <w:szCs w:val="22"/>
              </w:rPr>
              <w:t>Troubleshooting of instrumentation and electrical systems</w:t>
            </w:r>
          </w:p>
          <w:p w14:paraId="50F99312" w14:textId="7BB85319" w:rsidR="00556DFB" w:rsidRPr="00556DFB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556DFB">
              <w:rPr>
                <w:rFonts w:ascii="Arial" w:hAnsi="Arial" w:cs="Arial"/>
                <w:sz w:val="22"/>
                <w:szCs w:val="22"/>
              </w:rPr>
              <w:t>Construction of Compressor Stations</w:t>
            </w:r>
          </w:p>
          <w:p w14:paraId="118BE8BE" w14:textId="142AFD63" w:rsidR="00556DFB" w:rsidRPr="00556DFB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556DFB">
              <w:rPr>
                <w:rFonts w:ascii="Arial" w:hAnsi="Arial" w:cs="Arial"/>
                <w:sz w:val="22"/>
                <w:szCs w:val="22"/>
              </w:rPr>
              <w:t>Build and install PLC/HMI panels</w:t>
            </w:r>
          </w:p>
          <w:p w14:paraId="3F6C7446" w14:textId="5328F1BB" w:rsidR="00556DFB" w:rsidRPr="00556DFB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556DFB">
              <w:rPr>
                <w:rFonts w:ascii="Arial" w:hAnsi="Arial" w:cs="Arial"/>
                <w:sz w:val="22"/>
                <w:szCs w:val="22"/>
              </w:rPr>
              <w:t>Self-Scheduling</w:t>
            </w:r>
          </w:p>
          <w:p w14:paraId="3EB5848F" w14:textId="0D57C24D" w:rsidR="00556DFB" w:rsidRPr="00556DFB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556DFB">
              <w:rPr>
                <w:rFonts w:ascii="Arial" w:hAnsi="Arial" w:cs="Arial"/>
                <w:sz w:val="22"/>
                <w:szCs w:val="22"/>
              </w:rPr>
              <w:t>Manage Contractors</w:t>
            </w:r>
          </w:p>
          <w:p w14:paraId="54AB47B3" w14:textId="0CD3D732" w:rsidR="00556DFB" w:rsidRPr="00556DFB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556DFB">
              <w:rPr>
                <w:rFonts w:ascii="Arial" w:hAnsi="Arial" w:cs="Arial"/>
                <w:sz w:val="22"/>
                <w:szCs w:val="22"/>
              </w:rPr>
              <w:t>Training new I&amp;E Technicians</w:t>
            </w:r>
          </w:p>
          <w:p w14:paraId="337A23A4" w14:textId="77777777" w:rsidR="00556DFB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556DFB">
              <w:rPr>
                <w:rFonts w:ascii="Arial" w:hAnsi="Arial" w:cs="Arial"/>
                <w:sz w:val="22"/>
                <w:szCs w:val="22"/>
              </w:rPr>
              <w:t xml:space="preserve">Instrument Calibration </w:t>
            </w:r>
          </w:p>
          <w:p w14:paraId="7986C906" w14:textId="4E1C6C78" w:rsidR="00556DFB" w:rsidRPr="00556DFB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Style w:val="BodyText1Char"/>
                <w:rFonts w:cs="Arial"/>
                <w:szCs w:val="22"/>
              </w:rPr>
            </w:pPr>
            <w:r w:rsidRPr="00556DFB">
              <w:rPr>
                <w:rFonts w:cs="Arial"/>
                <w:szCs w:val="22"/>
              </w:rPr>
              <w:t>PLC and HMI programming</w:t>
            </w:r>
          </w:p>
          <w:p w14:paraId="151CBBFB" w14:textId="15402F15" w:rsidR="009E4BCE" w:rsidRPr="009D7E62" w:rsidRDefault="00D07BDC" w:rsidP="008B62E1">
            <w:pPr>
              <w:pStyle w:val="BodyText1"/>
            </w:pPr>
            <w:r>
              <w:rPr>
                <w:rStyle w:val="BodyText1Char"/>
              </w:rPr>
              <w:t>Kickapoo Tribe of Oklahoma</w:t>
            </w:r>
            <w:r w:rsidR="009E4BCE" w:rsidRPr="009D7E62">
              <w:t xml:space="preserve">, </w:t>
            </w:r>
            <w:proofErr w:type="spellStart"/>
            <w:r>
              <w:rPr>
                <w:rStyle w:val="BodyText1Char"/>
              </w:rPr>
              <w:t>Mcloud</w:t>
            </w:r>
            <w:proofErr w:type="spellEnd"/>
            <w:r>
              <w:rPr>
                <w:rStyle w:val="BodyText1Char"/>
              </w:rPr>
              <w:t>, OK</w:t>
            </w:r>
          </w:p>
          <w:p w14:paraId="151CBBFC" w14:textId="594B925F" w:rsidR="009E4BCE" w:rsidRPr="00313D78" w:rsidRDefault="00D07BDC" w:rsidP="008B62E1">
            <w:pPr>
              <w:pStyle w:val="BodyText2"/>
            </w:pPr>
            <w:r>
              <w:t xml:space="preserve">October 2012 </w:t>
            </w:r>
            <w:r w:rsidR="00556DFB">
              <w:t>–</w:t>
            </w:r>
            <w:r>
              <w:t xml:space="preserve"> </w:t>
            </w:r>
            <w:r w:rsidR="00556DFB">
              <w:t>March 2017</w:t>
            </w:r>
          </w:p>
          <w:p w14:paraId="151CBBFD" w14:textId="77777777" w:rsidR="009E4BCE" w:rsidRDefault="00D07BDC" w:rsidP="00A90309">
            <w:pPr>
              <w:pStyle w:val="BodyText"/>
            </w:pPr>
            <w:r>
              <w:t>Surveillance</w:t>
            </w:r>
            <w:r w:rsidR="00065997">
              <w:t xml:space="preserve"> Manager / Gaming Systems Manager</w:t>
            </w:r>
          </w:p>
          <w:p w14:paraId="151CBBFE" w14:textId="77777777" w:rsidR="009E4BCE" w:rsidRPr="002C0C3F" w:rsidRDefault="009E4BCE" w:rsidP="009E4BCE">
            <w:pPr>
              <w:pStyle w:val="BodyText3"/>
            </w:pPr>
            <w:r>
              <w:t>Achievements</w:t>
            </w:r>
            <w:r w:rsidRPr="002C0C3F">
              <w:t>:</w:t>
            </w:r>
          </w:p>
          <w:p w14:paraId="151CBBFF" w14:textId="77777777" w:rsidR="009E4BCE" w:rsidRPr="009D7E62" w:rsidRDefault="003A19D0" w:rsidP="009E4BCE">
            <w:pPr>
              <w:numPr>
                <w:ilvl w:val="0"/>
                <w:numId w:val="1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Oklahoma City Regulating Gaming Technology Training Course - NIGC</w:t>
            </w:r>
          </w:p>
          <w:p w14:paraId="151CBC00" w14:textId="77777777" w:rsidR="008B62E1" w:rsidRPr="000D5264" w:rsidRDefault="003A19D0" w:rsidP="004401B5">
            <w:pPr>
              <w:numPr>
                <w:ilvl w:val="0"/>
                <w:numId w:val="1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Oklahoma City Regional Training Course - NIGC</w:t>
            </w:r>
          </w:p>
          <w:p w14:paraId="151CBC01" w14:textId="77777777" w:rsidR="000D5264" w:rsidRPr="00707CEA" w:rsidRDefault="000D5264" w:rsidP="000D5264">
            <w:pPr>
              <w:pStyle w:val="BodyText3"/>
            </w:pPr>
            <w:r w:rsidRPr="00707CEA">
              <w:t>Responsibilities:</w:t>
            </w:r>
          </w:p>
          <w:p w14:paraId="151CBC02" w14:textId="77777777" w:rsidR="000D5264" w:rsidRPr="009D7E62" w:rsidRDefault="004401B5" w:rsidP="000D5264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Employee Scheduling</w:t>
            </w:r>
          </w:p>
          <w:p w14:paraId="151CBC03" w14:textId="77777777" w:rsidR="000D5264" w:rsidRPr="009D7E62" w:rsidRDefault="004401B5" w:rsidP="000D526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Maintaining a Budget</w:t>
            </w:r>
          </w:p>
          <w:p w14:paraId="151CBC04" w14:textId="77777777" w:rsidR="000D5264" w:rsidRPr="009D7E62" w:rsidRDefault="004401B5" w:rsidP="000D5264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Maintenance of all surveillance equipment </w:t>
            </w:r>
          </w:p>
          <w:p w14:paraId="151CBC05" w14:textId="77777777" w:rsidR="000D5264" w:rsidRPr="009D7E62" w:rsidRDefault="004401B5" w:rsidP="000D5264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Installation of cameras, command centers, and servers</w:t>
            </w:r>
          </w:p>
          <w:p w14:paraId="151CBC06" w14:textId="6ABEE7B8" w:rsidR="004401B5" w:rsidRDefault="004401B5" w:rsidP="00F1337A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Drafting surveillance </w:t>
            </w:r>
            <w:r w:rsidR="00EA5F09">
              <w:rPr>
                <w:rFonts w:ascii="Arial" w:hAnsi="Arial" w:cs="Arial"/>
                <w:sz w:val="22"/>
                <w:szCs w:val="22"/>
              </w:rPr>
              <w:t>Policies</w:t>
            </w:r>
          </w:p>
          <w:p w14:paraId="151CBC07" w14:textId="77777777" w:rsidR="00F1337A" w:rsidRPr="00F1337A" w:rsidRDefault="00F1337A" w:rsidP="00F1337A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</w:rPr>
            </w:pPr>
            <w:r w:rsidRPr="00F1337A">
              <w:rPr>
                <w:rFonts w:ascii="Arial" w:hAnsi="Arial" w:cs="Arial"/>
              </w:rPr>
              <w:t>Supervise and train Surveillance Operators</w:t>
            </w:r>
          </w:p>
          <w:p w14:paraId="151CBC08" w14:textId="77777777" w:rsidR="00F1337A" w:rsidRPr="00F1337A" w:rsidRDefault="00F1337A" w:rsidP="00F1337A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</w:rPr>
            </w:pPr>
            <w:r w:rsidRPr="00F1337A">
              <w:rPr>
                <w:rFonts w:ascii="Arial" w:hAnsi="Arial" w:cs="Arial"/>
                <w:color w:val="000000"/>
              </w:rPr>
              <w:t>Act as oversight for management or customers</w:t>
            </w:r>
          </w:p>
          <w:p w14:paraId="151CBC0A" w14:textId="314C5938" w:rsidR="00065997" w:rsidRPr="00F1337A" w:rsidRDefault="00F1337A" w:rsidP="00EA5F09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 w:rsidRPr="00F1337A">
              <w:rPr>
                <w:rFonts w:ascii="Arial" w:hAnsi="Arial" w:cs="Arial"/>
                <w:color w:val="000000"/>
              </w:rPr>
              <w:t>Monitor establishment activities to ensure adherence to all state gaming regulations and company policies and procedures</w:t>
            </w:r>
          </w:p>
        </w:tc>
      </w:tr>
      <w:tr w:rsidR="009E4BCE" w14:paraId="151CBC1C" w14:textId="77777777">
        <w:tc>
          <w:tcPr>
            <w:tcW w:w="9576" w:type="dxa"/>
            <w:gridSpan w:val="2"/>
          </w:tcPr>
          <w:p w14:paraId="151CBC0C" w14:textId="77777777" w:rsidR="008E06A5" w:rsidRPr="009D7E62" w:rsidRDefault="00D07BDC" w:rsidP="008E06A5">
            <w:pPr>
              <w:pStyle w:val="BodyText1"/>
            </w:pPr>
            <w:r>
              <w:rPr>
                <w:rStyle w:val="BodyText1Char"/>
              </w:rPr>
              <w:lastRenderedPageBreak/>
              <w:t>GO CS Inc.</w:t>
            </w:r>
            <w:r w:rsidR="008E06A5" w:rsidRPr="009D7E62">
              <w:t xml:space="preserve">, </w:t>
            </w:r>
            <w:r>
              <w:rPr>
                <w:rStyle w:val="BodyText1Char"/>
              </w:rPr>
              <w:t>Shawnee, OK</w:t>
            </w:r>
          </w:p>
          <w:p w14:paraId="151CBC0D" w14:textId="77777777" w:rsidR="008E06A5" w:rsidRPr="00313D78" w:rsidRDefault="00D07BDC" w:rsidP="008E06A5">
            <w:pPr>
              <w:pStyle w:val="BodyText2"/>
            </w:pPr>
            <w:r>
              <w:t>July 2008 – August 2012</w:t>
            </w:r>
          </w:p>
          <w:p w14:paraId="151CBC0E" w14:textId="58239CD1" w:rsidR="008E06A5" w:rsidRDefault="00D07BDC" w:rsidP="008E06A5">
            <w:pPr>
              <w:pStyle w:val="BodyText"/>
            </w:pPr>
            <w:r>
              <w:t xml:space="preserve">Project Manager </w:t>
            </w:r>
          </w:p>
          <w:p w14:paraId="151CBC0F" w14:textId="77777777" w:rsidR="008E06A5" w:rsidRPr="002C0C3F" w:rsidRDefault="008E06A5" w:rsidP="008E06A5">
            <w:pPr>
              <w:pStyle w:val="BodyText3"/>
            </w:pPr>
            <w:r>
              <w:t>Achievements</w:t>
            </w:r>
            <w:r w:rsidRPr="002C0C3F">
              <w:t>:</w:t>
            </w:r>
          </w:p>
          <w:p w14:paraId="151CBC10" w14:textId="77777777" w:rsidR="008E06A5" w:rsidRPr="009D7E62" w:rsidRDefault="006B22A8" w:rsidP="008E06A5">
            <w:pPr>
              <w:numPr>
                <w:ilvl w:val="0"/>
                <w:numId w:val="1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EAS Certified Alarm Technician – Level 1</w:t>
            </w:r>
          </w:p>
          <w:p w14:paraId="151CBC11" w14:textId="77777777" w:rsidR="008E06A5" w:rsidRPr="009D7E62" w:rsidRDefault="006B22A8" w:rsidP="008E06A5">
            <w:pPr>
              <w:numPr>
                <w:ilvl w:val="0"/>
                <w:numId w:val="15"/>
              </w:numPr>
              <w:tabs>
                <w:tab w:val="right" w:pos="8640"/>
              </w:tabs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Webvision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Certification</w:t>
            </w:r>
            <w:r w:rsidR="003A19D0">
              <w:rPr>
                <w:rFonts w:ascii="Arial" w:hAnsi="Arial" w:cs="Arial"/>
                <w:sz w:val="22"/>
                <w:szCs w:val="22"/>
              </w:rPr>
              <w:t xml:space="preserve"> – Honeywell </w:t>
            </w:r>
            <w:proofErr w:type="spellStart"/>
            <w:r w:rsidR="003A19D0">
              <w:rPr>
                <w:rFonts w:ascii="Arial" w:hAnsi="Arial" w:cs="Arial"/>
                <w:sz w:val="22"/>
                <w:szCs w:val="22"/>
              </w:rPr>
              <w:t>Webvision</w:t>
            </w:r>
            <w:proofErr w:type="spellEnd"/>
            <w:r w:rsidR="003A19D0">
              <w:rPr>
                <w:rFonts w:ascii="Arial" w:hAnsi="Arial" w:cs="Arial"/>
                <w:sz w:val="22"/>
                <w:szCs w:val="22"/>
              </w:rPr>
              <w:t xml:space="preserve"> Training</w:t>
            </w:r>
          </w:p>
          <w:p w14:paraId="151CBC12" w14:textId="77777777" w:rsidR="008E06A5" w:rsidRPr="003A19D0" w:rsidRDefault="003A19D0" w:rsidP="008E06A5">
            <w:pPr>
              <w:numPr>
                <w:ilvl w:val="0"/>
                <w:numId w:val="1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Panasonic I-Pro Certified – Technical Specialists</w:t>
            </w:r>
          </w:p>
          <w:p w14:paraId="151CBC13" w14:textId="45CC617A" w:rsidR="003A19D0" w:rsidRPr="000D5264" w:rsidRDefault="003A19D0" w:rsidP="008E06A5">
            <w:pPr>
              <w:numPr>
                <w:ilvl w:val="0"/>
                <w:numId w:val="1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Oklahoma Alarm and Locksmith License – CCTV Technician, Electronic Access Control Technician</w:t>
            </w:r>
            <w:r w:rsidR="00D41CDC">
              <w:rPr>
                <w:rFonts w:ascii="Arial" w:hAnsi="Arial" w:cs="Arial"/>
                <w:sz w:val="22"/>
                <w:szCs w:val="22"/>
              </w:rPr>
              <w:t xml:space="preserve"> (Expired)</w:t>
            </w:r>
          </w:p>
          <w:p w14:paraId="151CBC14" w14:textId="77777777" w:rsidR="008E06A5" w:rsidRPr="00707CEA" w:rsidRDefault="008E06A5" w:rsidP="008E06A5">
            <w:pPr>
              <w:pStyle w:val="BodyText3"/>
            </w:pPr>
            <w:r w:rsidRPr="00707CEA">
              <w:t>Responsibilities:</w:t>
            </w:r>
          </w:p>
          <w:p w14:paraId="151CBC15" w14:textId="77777777" w:rsidR="008E06A5" w:rsidRPr="009D7E62" w:rsidRDefault="003A19D0" w:rsidP="008E06A5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Manage financial records</w:t>
            </w:r>
          </w:p>
          <w:p w14:paraId="151CBC16" w14:textId="75058B64" w:rsidR="008E06A5" w:rsidRPr="00D41CDC" w:rsidRDefault="003A19D0" w:rsidP="008E06A5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Plan and implement Terminal Servers</w:t>
            </w:r>
          </w:p>
          <w:p w14:paraId="70C16559" w14:textId="0FF7FFDE" w:rsidR="00D41CDC" w:rsidRPr="00D41CDC" w:rsidRDefault="00D41CDC" w:rsidP="008E06A5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D41CDC">
              <w:rPr>
                <w:rFonts w:ascii="Arial" w:hAnsi="Arial" w:cs="Arial"/>
                <w:sz w:val="22"/>
                <w:szCs w:val="22"/>
              </w:rPr>
              <w:t>Plan and implement Domain Servers (AD, DHCP, DNS)</w:t>
            </w:r>
          </w:p>
          <w:p w14:paraId="151CBC17" w14:textId="77777777" w:rsidR="008E06A5" w:rsidRPr="009D7E62" w:rsidRDefault="003A19D0" w:rsidP="008E06A5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Plan and implement Access Control and Surveillance systems for casinos </w:t>
            </w:r>
          </w:p>
          <w:p w14:paraId="151CBC18" w14:textId="77777777" w:rsidR="008E06A5" w:rsidRPr="009D7E62" w:rsidRDefault="003A19D0" w:rsidP="008E06A5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Budget for all projects</w:t>
            </w:r>
          </w:p>
          <w:p w14:paraId="151CBC19" w14:textId="77777777" w:rsidR="009E4BCE" w:rsidRPr="003A19D0" w:rsidRDefault="003A19D0" w:rsidP="008E06A5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Inventory control for all projects</w:t>
            </w:r>
          </w:p>
          <w:p w14:paraId="151CBC1A" w14:textId="77777777" w:rsidR="003A19D0" w:rsidRPr="003A19D0" w:rsidRDefault="003A19D0" w:rsidP="008E06A5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Review employee timesheets</w:t>
            </w:r>
          </w:p>
          <w:p w14:paraId="151CBC1B" w14:textId="5617422E" w:rsidR="003A19D0" w:rsidRDefault="003A19D0" w:rsidP="008E06A5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Manage install teams and </w:t>
            </w:r>
            <w:r w:rsidR="00D41CDC">
              <w:rPr>
                <w:rFonts w:ascii="Arial" w:hAnsi="Arial" w:cs="Arial"/>
                <w:sz w:val="22"/>
                <w:szCs w:val="22"/>
              </w:rPr>
              <w:t>employee’s</w:t>
            </w:r>
            <w:r>
              <w:rPr>
                <w:rFonts w:ascii="Arial" w:hAnsi="Arial" w:cs="Arial"/>
                <w:sz w:val="22"/>
                <w:szCs w:val="22"/>
              </w:rPr>
              <w:t xml:space="preserve"> schedules</w:t>
            </w:r>
          </w:p>
        </w:tc>
      </w:tr>
      <w:tr w:rsidR="009E4BCE" w14:paraId="151CBC32" w14:textId="77777777">
        <w:trPr>
          <w:cantSplit/>
        </w:trPr>
        <w:tc>
          <w:tcPr>
            <w:tcW w:w="9576" w:type="dxa"/>
            <w:gridSpan w:val="2"/>
          </w:tcPr>
          <w:p w14:paraId="151CBC1D" w14:textId="77777777" w:rsidR="008E06A5" w:rsidRPr="009D7E62" w:rsidRDefault="00D07BDC" w:rsidP="008E06A5">
            <w:pPr>
              <w:pStyle w:val="BodyText1"/>
            </w:pPr>
            <w:r>
              <w:rPr>
                <w:rStyle w:val="BodyText1Char"/>
              </w:rPr>
              <w:t>Nielsen Media Research</w:t>
            </w:r>
            <w:r w:rsidR="008E06A5" w:rsidRPr="009D7E62">
              <w:t xml:space="preserve">, </w:t>
            </w:r>
            <w:r w:rsidR="001C6647">
              <w:rPr>
                <w:rStyle w:val="BodyText1Char"/>
              </w:rPr>
              <w:t>New York, NY</w:t>
            </w:r>
          </w:p>
          <w:p w14:paraId="151CBC1E" w14:textId="77777777" w:rsidR="008E06A5" w:rsidRPr="00313D78" w:rsidRDefault="001C6647" w:rsidP="008E06A5">
            <w:pPr>
              <w:pStyle w:val="BodyText2"/>
            </w:pPr>
            <w:r>
              <w:t>June 2007 – June 2008</w:t>
            </w:r>
          </w:p>
          <w:p w14:paraId="151CBC1F" w14:textId="77777777" w:rsidR="008E06A5" w:rsidRDefault="001C6647" w:rsidP="008E06A5">
            <w:pPr>
              <w:pStyle w:val="BodyText"/>
            </w:pPr>
            <w:r>
              <w:t>Field Representative</w:t>
            </w:r>
          </w:p>
          <w:p w14:paraId="151CBC20" w14:textId="77777777" w:rsidR="008E06A5" w:rsidRPr="002C0C3F" w:rsidRDefault="008E06A5" w:rsidP="008E06A5">
            <w:pPr>
              <w:pStyle w:val="BodyText3"/>
            </w:pPr>
            <w:r>
              <w:t>Achievements</w:t>
            </w:r>
            <w:r w:rsidRPr="002C0C3F">
              <w:t>:</w:t>
            </w:r>
          </w:p>
          <w:p w14:paraId="151CBC21" w14:textId="77777777" w:rsidR="008E06A5" w:rsidRPr="009D7E62" w:rsidRDefault="006B22A8" w:rsidP="008E06A5">
            <w:pPr>
              <w:numPr>
                <w:ilvl w:val="0"/>
                <w:numId w:val="14"/>
              </w:numPr>
              <w:tabs>
                <w:tab w:val="right" w:pos="8640"/>
              </w:tabs>
            </w:pPr>
            <w:r>
              <w:t>Certificate of Completion – Nielsen Media Research Field Training School</w:t>
            </w:r>
          </w:p>
          <w:p w14:paraId="151CBC22" w14:textId="77777777" w:rsidR="008E06A5" w:rsidRPr="009D7E62" w:rsidRDefault="006B22A8" w:rsidP="006B22A8">
            <w:pPr>
              <w:numPr>
                <w:ilvl w:val="0"/>
                <w:numId w:val="14"/>
              </w:numPr>
              <w:tabs>
                <w:tab w:val="right" w:pos="8640"/>
              </w:tabs>
            </w:pPr>
            <w:r w:rsidRPr="006B22A8">
              <w:rPr>
                <w:rFonts w:ascii="Arial" w:hAnsi="Arial" w:cs="Arial"/>
                <w:sz w:val="22"/>
                <w:szCs w:val="22"/>
              </w:rPr>
              <w:t>Top Gun Award – Achieving a 97% or Higher GP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  <w:p w14:paraId="151CBC23" w14:textId="77777777" w:rsidR="008E06A5" w:rsidRPr="000D5264" w:rsidRDefault="006B22A8" w:rsidP="008E06A5">
            <w:pPr>
              <w:numPr>
                <w:ilvl w:val="0"/>
                <w:numId w:val="1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Adapt Improve Overcome Award</w:t>
            </w:r>
          </w:p>
          <w:p w14:paraId="151CBC24" w14:textId="77777777" w:rsidR="008E06A5" w:rsidRPr="00707CEA" w:rsidRDefault="008E06A5" w:rsidP="008E06A5">
            <w:pPr>
              <w:pStyle w:val="BodyText3"/>
            </w:pPr>
            <w:r w:rsidRPr="00707CEA">
              <w:t>Responsibilities:</w:t>
            </w:r>
          </w:p>
          <w:p w14:paraId="151CBC25" w14:textId="77777777" w:rsidR="008E06A5" w:rsidRPr="009D7E62" w:rsidRDefault="006B22A8" w:rsidP="008E06A5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Installation of data collection equipment</w:t>
            </w:r>
          </w:p>
          <w:p w14:paraId="151CBC26" w14:textId="77777777" w:rsidR="008E06A5" w:rsidRPr="009D7E62" w:rsidRDefault="006B22A8" w:rsidP="008E06A5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Manage personal work schedule</w:t>
            </w:r>
          </w:p>
          <w:p w14:paraId="151CBC27" w14:textId="77777777" w:rsidR="008E06A5" w:rsidRPr="009D7E62" w:rsidRDefault="006B22A8" w:rsidP="008E06A5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Wireless network configuration</w:t>
            </w:r>
          </w:p>
          <w:p w14:paraId="151CBC28" w14:textId="77777777" w:rsidR="009E4BCE" w:rsidRPr="001C6647" w:rsidRDefault="006B22A8" w:rsidP="006B22A8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Perform preventive maintenance</w:t>
            </w:r>
          </w:p>
          <w:p w14:paraId="151CBC29" w14:textId="77777777" w:rsidR="001C6647" w:rsidRPr="009D7E62" w:rsidRDefault="001C6647" w:rsidP="001C6647">
            <w:pPr>
              <w:pStyle w:val="BodyText1"/>
            </w:pPr>
            <w:r>
              <w:rPr>
                <w:rStyle w:val="BodyText1Char"/>
              </w:rPr>
              <w:t>Citizen Potawatomi Nation</w:t>
            </w:r>
            <w:r w:rsidRPr="009D7E62">
              <w:t xml:space="preserve">, </w:t>
            </w:r>
            <w:r>
              <w:rPr>
                <w:rStyle w:val="BodyText1Char"/>
              </w:rPr>
              <w:t>Shawnee, OK</w:t>
            </w:r>
          </w:p>
          <w:p w14:paraId="151CBC2A" w14:textId="77777777" w:rsidR="001C6647" w:rsidRPr="00313D78" w:rsidRDefault="001C6647" w:rsidP="001C6647">
            <w:pPr>
              <w:pStyle w:val="BodyText2"/>
            </w:pPr>
            <w:r>
              <w:t>May 2006 – June 2008</w:t>
            </w:r>
          </w:p>
          <w:p w14:paraId="151CBC2B" w14:textId="77777777" w:rsidR="001C6647" w:rsidRDefault="001C6647" w:rsidP="001C6647">
            <w:pPr>
              <w:pStyle w:val="BodyText"/>
            </w:pPr>
            <w:r>
              <w:t>Network Engineer</w:t>
            </w:r>
          </w:p>
          <w:p w14:paraId="151CBC2C" w14:textId="77777777" w:rsidR="001C6647" w:rsidRPr="002C0C3F" w:rsidRDefault="001C6647" w:rsidP="001C6647">
            <w:pPr>
              <w:pStyle w:val="BodyText3"/>
            </w:pPr>
            <w:r>
              <w:t>Achievements</w:t>
            </w:r>
            <w:r w:rsidRPr="002C0C3F">
              <w:t>:</w:t>
            </w:r>
          </w:p>
          <w:p w14:paraId="151CBC2D" w14:textId="77777777" w:rsidR="001C6647" w:rsidRPr="000D5264" w:rsidRDefault="001C6647" w:rsidP="006B22A8">
            <w:pPr>
              <w:numPr>
                <w:ilvl w:val="0"/>
                <w:numId w:val="1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A+ Certified Professional</w:t>
            </w:r>
          </w:p>
          <w:p w14:paraId="151CBC2E" w14:textId="77777777" w:rsidR="001C6647" w:rsidRPr="00707CEA" w:rsidRDefault="001C6647" w:rsidP="001C6647">
            <w:pPr>
              <w:pStyle w:val="BodyText3"/>
            </w:pPr>
            <w:r w:rsidRPr="00707CEA">
              <w:t>Responsibilities:</w:t>
            </w:r>
          </w:p>
          <w:p w14:paraId="151CBC2F" w14:textId="77777777" w:rsidR="001C6647" w:rsidRPr="009D7E62" w:rsidRDefault="001C6647" w:rsidP="001C6647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Installation and </w:t>
            </w:r>
            <w:r w:rsidRPr="001C6647">
              <w:rPr>
                <w:rFonts w:ascii="Arial" w:hAnsi="Arial" w:cs="Arial"/>
                <w:sz w:val="22"/>
                <w:szCs w:val="22"/>
              </w:rPr>
              <w:t>maintenance</w:t>
            </w:r>
            <w:r>
              <w:rPr>
                <w:rFonts w:ascii="Arial" w:hAnsi="Arial" w:cs="Arial"/>
                <w:sz w:val="22"/>
                <w:szCs w:val="22"/>
              </w:rPr>
              <w:t xml:space="preserve"> of casino production devices</w:t>
            </w:r>
          </w:p>
          <w:p w14:paraId="151CBC30" w14:textId="77777777" w:rsidR="001C6647" w:rsidRPr="009D7E62" w:rsidRDefault="001C6647" w:rsidP="001C6647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Upgraded gaming network </w:t>
            </w:r>
            <w:r w:rsidR="006B22A8">
              <w:rPr>
                <w:rFonts w:ascii="Arial" w:hAnsi="Arial" w:cs="Arial"/>
                <w:sz w:val="22"/>
                <w:szCs w:val="22"/>
              </w:rPr>
              <w:t>infrastructure for new system</w:t>
            </w:r>
          </w:p>
          <w:p w14:paraId="151CBC31" w14:textId="77777777" w:rsidR="001C6647" w:rsidRDefault="006B22A8" w:rsidP="00C92519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Termination of Cat3, Cat5, Cat5e, and Cat6 cable</w:t>
            </w:r>
          </w:p>
        </w:tc>
      </w:tr>
      <w:tr w:rsidR="009E4BCE" w14:paraId="151CBC34" w14:textId="77777777">
        <w:tc>
          <w:tcPr>
            <w:tcW w:w="9576" w:type="dxa"/>
            <w:gridSpan w:val="2"/>
          </w:tcPr>
          <w:p w14:paraId="151CBC33" w14:textId="77777777" w:rsidR="009E4BCE" w:rsidRDefault="009E4BCE" w:rsidP="00A92B87">
            <w:pPr>
              <w:pStyle w:val="Heading1"/>
            </w:pPr>
            <w:r w:rsidRPr="009152A8">
              <w:t>Education</w:t>
            </w:r>
          </w:p>
        </w:tc>
      </w:tr>
      <w:tr w:rsidR="009E4BCE" w14:paraId="151CBC3B" w14:textId="77777777">
        <w:tc>
          <w:tcPr>
            <w:tcW w:w="9576" w:type="dxa"/>
            <w:gridSpan w:val="2"/>
          </w:tcPr>
          <w:p w14:paraId="151CBC35" w14:textId="77777777" w:rsidR="009E4BCE" w:rsidRDefault="001C6647" w:rsidP="008B62E1">
            <w:pPr>
              <w:pStyle w:val="BodyText1"/>
            </w:pPr>
            <w:r>
              <w:t>Gordon Cooper Technology Center</w:t>
            </w:r>
            <w:r w:rsidR="009E4BCE">
              <w:t xml:space="preserve">, </w:t>
            </w:r>
            <w:r>
              <w:t>Shawnee, Ok</w:t>
            </w:r>
          </w:p>
          <w:p w14:paraId="151CBC36" w14:textId="4606BB19" w:rsidR="009E4BCE" w:rsidRPr="00A90309" w:rsidRDefault="00D41CDC" w:rsidP="00A90309">
            <w:pPr>
              <w:pStyle w:val="BodyText"/>
            </w:pPr>
            <w:r>
              <w:lastRenderedPageBreak/>
              <w:t>Certificate of Completion</w:t>
            </w:r>
            <w:r w:rsidR="001C6647">
              <w:t xml:space="preserve"> – Network Systems Technology</w:t>
            </w:r>
          </w:p>
          <w:p w14:paraId="151CBC37" w14:textId="77777777" w:rsidR="009E4BCE" w:rsidRDefault="001C6647" w:rsidP="009E4BCE">
            <w:pPr>
              <w:pStyle w:val="BodyText2"/>
            </w:pPr>
            <w:r>
              <w:t>May 2006</w:t>
            </w:r>
          </w:p>
          <w:p w14:paraId="151CBC38" w14:textId="77777777" w:rsidR="001C6647" w:rsidRDefault="00065997" w:rsidP="001C6647">
            <w:pPr>
              <w:pStyle w:val="BodyText1"/>
            </w:pPr>
            <w:proofErr w:type="spellStart"/>
            <w:r>
              <w:t>Mcl</w:t>
            </w:r>
            <w:r w:rsidR="001C6647">
              <w:t>oud</w:t>
            </w:r>
            <w:proofErr w:type="spellEnd"/>
            <w:r w:rsidR="001C6647">
              <w:t xml:space="preserve"> High School, Shawnee, Ok</w:t>
            </w:r>
          </w:p>
          <w:p w14:paraId="151CBC39" w14:textId="77777777" w:rsidR="001C6647" w:rsidRPr="00A90309" w:rsidRDefault="001C6647" w:rsidP="001C6647">
            <w:pPr>
              <w:pStyle w:val="BodyText"/>
            </w:pPr>
            <w:r>
              <w:t>High School Diploma</w:t>
            </w:r>
          </w:p>
          <w:p w14:paraId="151CBC3A" w14:textId="77777777" w:rsidR="001C6647" w:rsidRPr="001C6647" w:rsidRDefault="001C6647" w:rsidP="001C6647">
            <w:pPr>
              <w:pStyle w:val="BodyText2"/>
            </w:pPr>
            <w:r>
              <w:t>May 2006</w:t>
            </w:r>
          </w:p>
        </w:tc>
      </w:tr>
      <w:tr w:rsidR="009E4BCE" w14:paraId="151CBC3D" w14:textId="77777777">
        <w:tc>
          <w:tcPr>
            <w:tcW w:w="9576" w:type="dxa"/>
            <w:gridSpan w:val="2"/>
          </w:tcPr>
          <w:p w14:paraId="151CBC3C" w14:textId="77777777" w:rsidR="009E4BCE" w:rsidRDefault="009E4BCE" w:rsidP="00A92B87">
            <w:pPr>
              <w:pStyle w:val="Heading1"/>
            </w:pPr>
            <w:r>
              <w:lastRenderedPageBreak/>
              <w:t>References</w:t>
            </w:r>
          </w:p>
        </w:tc>
      </w:tr>
      <w:tr w:rsidR="009E4BCE" w14:paraId="151CBC3F" w14:textId="77777777">
        <w:tc>
          <w:tcPr>
            <w:tcW w:w="9576" w:type="dxa"/>
            <w:gridSpan w:val="2"/>
          </w:tcPr>
          <w:p w14:paraId="151CBC3E" w14:textId="77777777" w:rsidR="009E4BCE" w:rsidRDefault="009E4BCE" w:rsidP="008B62E1">
            <w:pPr>
              <w:pStyle w:val="BodyText1"/>
            </w:pPr>
            <w:r w:rsidRPr="009152A8">
              <w:t>Refere</w:t>
            </w:r>
            <w:r w:rsidR="00065997">
              <w:t>nces are available upon request.</w:t>
            </w:r>
          </w:p>
        </w:tc>
      </w:tr>
    </w:tbl>
    <w:p w14:paraId="151CBC40" w14:textId="77777777" w:rsidR="009152A8" w:rsidRPr="009152A8" w:rsidRDefault="009152A8" w:rsidP="007410A6">
      <w:pPr>
        <w:pStyle w:val="Heading1"/>
      </w:pPr>
    </w:p>
    <w:sectPr w:rsidR="009152A8" w:rsidRPr="009152A8" w:rsidSect="009152A8">
      <w:headerReference w:type="default" r:id="rId11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CBC45" w14:textId="77777777" w:rsidR="008A7E79" w:rsidRDefault="008A7E79">
      <w:r>
        <w:separator/>
      </w:r>
    </w:p>
  </w:endnote>
  <w:endnote w:type="continuationSeparator" w:id="0">
    <w:p w14:paraId="151CBC46" w14:textId="77777777" w:rsidR="008A7E79" w:rsidRDefault="008A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CBC43" w14:textId="77777777" w:rsidR="008A7E79" w:rsidRDefault="008A7E79">
      <w:r>
        <w:separator/>
      </w:r>
    </w:p>
  </w:footnote>
  <w:footnote w:type="continuationSeparator" w:id="0">
    <w:p w14:paraId="151CBC44" w14:textId="77777777" w:rsidR="008A7E79" w:rsidRDefault="008A7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732602422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151CBC47" w14:textId="0E333EBB" w:rsidR="00C92519" w:rsidRDefault="00C9251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4F6A2F">
          <w:fldChar w:fldCharType="begin"/>
        </w:r>
        <w:r w:rsidR="004F6A2F">
          <w:instrText xml:space="preserve"> PAGE   \* MERGEFORMAT </w:instrText>
        </w:r>
        <w:r w:rsidR="004F6A2F">
          <w:fldChar w:fldCharType="separate"/>
        </w:r>
        <w:r w:rsidR="00EA5F09" w:rsidRPr="00EA5F09">
          <w:rPr>
            <w:b/>
            <w:noProof/>
          </w:rPr>
          <w:t>1</w:t>
        </w:r>
        <w:r w:rsidR="004F6A2F">
          <w:rPr>
            <w:b/>
            <w:noProof/>
          </w:rPr>
          <w:fldChar w:fldCharType="end"/>
        </w:r>
        <w:r>
          <w:t xml:space="preserve"> Branum</w:t>
        </w:r>
      </w:p>
    </w:sdtContent>
  </w:sdt>
  <w:p w14:paraId="151CBC48" w14:textId="77777777" w:rsidR="00C92519" w:rsidRDefault="00C92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4B687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D24639"/>
    <w:multiLevelType w:val="multilevel"/>
    <w:tmpl w:val="3980483C"/>
    <w:numStyleLink w:val="BulletList"/>
  </w:abstractNum>
  <w:abstractNum w:abstractNumId="2" w15:restartNumberingAfterBreak="0">
    <w:nsid w:val="184E2E59"/>
    <w:multiLevelType w:val="multilevel"/>
    <w:tmpl w:val="277AE850"/>
    <w:numStyleLink w:val="BulletList2"/>
  </w:abstractNum>
  <w:abstractNum w:abstractNumId="3" w15:restartNumberingAfterBreak="0">
    <w:nsid w:val="213527B8"/>
    <w:multiLevelType w:val="multilevel"/>
    <w:tmpl w:val="277AE850"/>
    <w:numStyleLink w:val="BulletList2"/>
  </w:abstractNum>
  <w:abstractNum w:abstractNumId="4" w15:restartNumberingAfterBreak="0">
    <w:nsid w:val="271E5FA8"/>
    <w:multiLevelType w:val="multilevel"/>
    <w:tmpl w:val="277AE850"/>
    <w:numStyleLink w:val="BulletList2"/>
  </w:abstractNum>
  <w:abstractNum w:abstractNumId="5" w15:restartNumberingAfterBreak="0">
    <w:nsid w:val="35507E45"/>
    <w:multiLevelType w:val="multilevel"/>
    <w:tmpl w:val="3980483C"/>
    <w:numStyleLink w:val="BulletList"/>
  </w:abstractNum>
  <w:abstractNum w:abstractNumId="6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C54"/>
    <w:multiLevelType w:val="multilevel"/>
    <w:tmpl w:val="277AE850"/>
    <w:numStyleLink w:val="BulletList2"/>
  </w:abstractNum>
  <w:abstractNum w:abstractNumId="8" w15:restartNumberingAfterBreak="0">
    <w:nsid w:val="469626AD"/>
    <w:multiLevelType w:val="multilevel"/>
    <w:tmpl w:val="3980483C"/>
    <w:numStyleLink w:val="BulletList"/>
  </w:abstractNum>
  <w:abstractNum w:abstractNumId="9" w15:restartNumberingAfterBreak="0">
    <w:nsid w:val="61204340"/>
    <w:multiLevelType w:val="multilevel"/>
    <w:tmpl w:val="277AE850"/>
    <w:numStyleLink w:val="BulletList2"/>
  </w:abstractNum>
  <w:abstractNum w:abstractNumId="10" w15:restartNumberingAfterBreak="0">
    <w:nsid w:val="65DF72DE"/>
    <w:multiLevelType w:val="multilevel"/>
    <w:tmpl w:val="3980483C"/>
    <w:numStyleLink w:val="BulletList"/>
  </w:abstractNum>
  <w:abstractNum w:abstractNumId="11" w15:restartNumberingAfterBreak="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124B41"/>
    <w:multiLevelType w:val="multilevel"/>
    <w:tmpl w:val="3980483C"/>
    <w:numStyleLink w:val="BulletList"/>
  </w:abstractNum>
  <w:abstractNum w:abstractNumId="13" w15:restartNumberingAfterBreak="0">
    <w:nsid w:val="79CB4588"/>
    <w:multiLevelType w:val="multilevel"/>
    <w:tmpl w:val="277AE850"/>
    <w:numStyleLink w:val="BulletList2"/>
  </w:abstractNum>
  <w:abstractNum w:abstractNumId="14" w15:restartNumberingAfterBreak="0">
    <w:nsid w:val="7E0612B6"/>
    <w:multiLevelType w:val="multilevel"/>
    <w:tmpl w:val="277AE850"/>
    <w:numStyleLink w:val="BulletList2"/>
  </w:abstractNum>
  <w:abstractNum w:abstractNumId="15" w15:restartNumberingAfterBreak="0">
    <w:nsid w:val="7EC9313B"/>
    <w:multiLevelType w:val="multilevel"/>
    <w:tmpl w:val="277AE850"/>
    <w:numStyleLink w:val="BulletList2"/>
  </w:abstractNum>
  <w:abstractNum w:abstractNumId="16" w15:restartNumberingAfterBreak="0">
    <w:nsid w:val="7FFA6706"/>
    <w:multiLevelType w:val="multilevel"/>
    <w:tmpl w:val="3980483C"/>
    <w:numStyleLink w:val="BulletList"/>
  </w:abstractNum>
  <w:num w:numId="1">
    <w:abstractNumId w:val="6"/>
  </w:num>
  <w:num w:numId="2">
    <w:abstractNumId w:val="10"/>
  </w:num>
  <w:num w:numId="3">
    <w:abstractNumId w:val="16"/>
  </w:num>
  <w:num w:numId="4">
    <w:abstractNumId w:val="1"/>
  </w:num>
  <w:num w:numId="5">
    <w:abstractNumId w:val="5"/>
  </w:num>
  <w:num w:numId="6">
    <w:abstractNumId w:val="12"/>
  </w:num>
  <w:num w:numId="7">
    <w:abstractNumId w:val="8"/>
  </w:num>
  <w:num w:numId="8">
    <w:abstractNumId w:val="11"/>
  </w:num>
  <w:num w:numId="9">
    <w:abstractNumId w:val="3"/>
  </w:num>
  <w:num w:numId="10">
    <w:abstractNumId w:val="14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7"/>
  </w:num>
  <w:num w:numId="16">
    <w:abstractNumId w:val="2"/>
  </w:num>
  <w:num w:numId="17">
    <w:abstractNumId w:val="0"/>
  </w:num>
  <w:num w:numId="18">
    <w:abstractNumId w:val="9"/>
  </w:num>
  <w:num w:numId="19">
    <w:abstractNumId w:val="7"/>
  </w:num>
  <w:num w:numId="20">
    <w:abstractNumId w:val="3"/>
  </w:num>
  <w:num w:numId="21">
    <w:abstractNumId w:val="14"/>
  </w:num>
  <w:num w:numId="22">
    <w:abstractNumId w:val="13"/>
  </w:num>
  <w:num w:numId="23">
    <w:abstractNumId w:val="4"/>
  </w:num>
  <w:num w:numId="24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647"/>
    <w:rsid w:val="00015BE0"/>
    <w:rsid w:val="00041795"/>
    <w:rsid w:val="00054927"/>
    <w:rsid w:val="00060082"/>
    <w:rsid w:val="00065997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114680"/>
    <w:rsid w:val="00133AAA"/>
    <w:rsid w:val="00140DAE"/>
    <w:rsid w:val="001A419F"/>
    <w:rsid w:val="001A4EDB"/>
    <w:rsid w:val="001B0937"/>
    <w:rsid w:val="001C6647"/>
    <w:rsid w:val="001D5436"/>
    <w:rsid w:val="00230B5D"/>
    <w:rsid w:val="00235A17"/>
    <w:rsid w:val="002408C6"/>
    <w:rsid w:val="002911DD"/>
    <w:rsid w:val="002B321C"/>
    <w:rsid w:val="002C0C3F"/>
    <w:rsid w:val="00313D78"/>
    <w:rsid w:val="003554F8"/>
    <w:rsid w:val="003A19D0"/>
    <w:rsid w:val="003C0786"/>
    <w:rsid w:val="003D7ABF"/>
    <w:rsid w:val="0041673B"/>
    <w:rsid w:val="0043525E"/>
    <w:rsid w:val="004401B5"/>
    <w:rsid w:val="0044115B"/>
    <w:rsid w:val="00441627"/>
    <w:rsid w:val="00457519"/>
    <w:rsid w:val="00496BE8"/>
    <w:rsid w:val="004F6A2F"/>
    <w:rsid w:val="00521A47"/>
    <w:rsid w:val="00521EBF"/>
    <w:rsid w:val="00556DFB"/>
    <w:rsid w:val="005A0F13"/>
    <w:rsid w:val="005C5A77"/>
    <w:rsid w:val="005C7539"/>
    <w:rsid w:val="005E227D"/>
    <w:rsid w:val="0060312A"/>
    <w:rsid w:val="006249BA"/>
    <w:rsid w:val="006A7DF6"/>
    <w:rsid w:val="006B22A8"/>
    <w:rsid w:val="006D7F25"/>
    <w:rsid w:val="006F6FA7"/>
    <w:rsid w:val="00707CEA"/>
    <w:rsid w:val="007321F8"/>
    <w:rsid w:val="007410A6"/>
    <w:rsid w:val="00742AE7"/>
    <w:rsid w:val="007734E5"/>
    <w:rsid w:val="007A2A4E"/>
    <w:rsid w:val="007A5FB7"/>
    <w:rsid w:val="007D5836"/>
    <w:rsid w:val="00810110"/>
    <w:rsid w:val="00842372"/>
    <w:rsid w:val="00855262"/>
    <w:rsid w:val="0086141D"/>
    <w:rsid w:val="008848D3"/>
    <w:rsid w:val="008A7E79"/>
    <w:rsid w:val="008B62E1"/>
    <w:rsid w:val="008E06A5"/>
    <w:rsid w:val="008E5F9E"/>
    <w:rsid w:val="008E6501"/>
    <w:rsid w:val="009152A8"/>
    <w:rsid w:val="00957947"/>
    <w:rsid w:val="009579F2"/>
    <w:rsid w:val="00972EC6"/>
    <w:rsid w:val="0099081E"/>
    <w:rsid w:val="00991907"/>
    <w:rsid w:val="009C5C68"/>
    <w:rsid w:val="009D7E62"/>
    <w:rsid w:val="009E0AD1"/>
    <w:rsid w:val="009E4BCE"/>
    <w:rsid w:val="00A90309"/>
    <w:rsid w:val="00A92B87"/>
    <w:rsid w:val="00B05C16"/>
    <w:rsid w:val="00B17957"/>
    <w:rsid w:val="00B33701"/>
    <w:rsid w:val="00B3424E"/>
    <w:rsid w:val="00B40F40"/>
    <w:rsid w:val="00B60213"/>
    <w:rsid w:val="00B828FB"/>
    <w:rsid w:val="00BF21BB"/>
    <w:rsid w:val="00BF3F8B"/>
    <w:rsid w:val="00BF70D1"/>
    <w:rsid w:val="00BF7450"/>
    <w:rsid w:val="00C13B1B"/>
    <w:rsid w:val="00C45BA9"/>
    <w:rsid w:val="00C75BC2"/>
    <w:rsid w:val="00C92519"/>
    <w:rsid w:val="00CB5984"/>
    <w:rsid w:val="00CE00E9"/>
    <w:rsid w:val="00CF46D0"/>
    <w:rsid w:val="00CF6CB4"/>
    <w:rsid w:val="00D07BDC"/>
    <w:rsid w:val="00D24762"/>
    <w:rsid w:val="00D41CDC"/>
    <w:rsid w:val="00D467B5"/>
    <w:rsid w:val="00D51DF7"/>
    <w:rsid w:val="00D55185"/>
    <w:rsid w:val="00D94931"/>
    <w:rsid w:val="00DA6617"/>
    <w:rsid w:val="00DA7304"/>
    <w:rsid w:val="00DD1C42"/>
    <w:rsid w:val="00DE34CC"/>
    <w:rsid w:val="00E45367"/>
    <w:rsid w:val="00E51C8F"/>
    <w:rsid w:val="00E76A4E"/>
    <w:rsid w:val="00EA5F09"/>
    <w:rsid w:val="00EC6307"/>
    <w:rsid w:val="00F1337A"/>
    <w:rsid w:val="00F168AB"/>
    <w:rsid w:val="00F178A3"/>
    <w:rsid w:val="00F25731"/>
    <w:rsid w:val="00F2637C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151CBBE7"/>
  <w15:docId w15:val="{9EF36166-A2C8-4A6E-81F7-39A5B679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link w:val="BodyTextChar"/>
    <w:rsid w:val="00A90309"/>
    <w:pPr>
      <w:ind w:left="360"/>
    </w:pPr>
    <w:rPr>
      <w:rFonts w:ascii="Arial" w:hAnsi="Arial"/>
      <w:b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C9251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11DD"/>
    <w:rPr>
      <w:color w:val="0000FF" w:themeColor="hyperlink"/>
      <w:u w:val="single"/>
    </w:rPr>
  </w:style>
  <w:style w:type="paragraph" w:customStyle="1" w:styleId="Address">
    <w:name w:val="Address"/>
    <w:basedOn w:val="Normal"/>
    <w:qFormat/>
    <w:rsid w:val="00C45BA9"/>
    <w:pPr>
      <w:spacing w:line="276" w:lineRule="auto"/>
    </w:pPr>
    <w:rPr>
      <w:rFonts w:asciiTheme="minorHAnsi" w:eastAsiaTheme="minorHAnsi" w:hAnsiTheme="minorHAnsi" w:cstheme="minorBidi"/>
      <w:spacing w:val="4"/>
      <w:sz w:val="20"/>
      <w:szCs w:val="22"/>
    </w:rPr>
  </w:style>
  <w:style w:type="paragraph" w:styleId="Closing">
    <w:name w:val="Closing"/>
    <w:basedOn w:val="Normal"/>
    <w:next w:val="Signature"/>
    <w:link w:val="ClosingChar"/>
    <w:qFormat/>
    <w:rsid w:val="00C45BA9"/>
    <w:pPr>
      <w:keepNext/>
      <w:spacing w:after="1000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ClosingChar">
    <w:name w:val="Closing Char"/>
    <w:basedOn w:val="DefaultParagraphFont"/>
    <w:link w:val="Closing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Signature">
    <w:name w:val="Signature"/>
    <w:basedOn w:val="Normal"/>
    <w:next w:val="Normal"/>
    <w:link w:val="SignatureChar"/>
    <w:qFormat/>
    <w:rsid w:val="00C45BA9"/>
    <w:pPr>
      <w:keepNext/>
      <w:spacing w:after="360" w:line="276" w:lineRule="auto"/>
      <w:contextualSpacing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SignatureChar">
    <w:name w:val="Signature Char"/>
    <w:basedOn w:val="DefaultParagraphFont"/>
    <w:link w:val="Signature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Date">
    <w:name w:val="Date"/>
    <w:basedOn w:val="Normal"/>
    <w:next w:val="Normal"/>
    <w:link w:val="DateChar"/>
    <w:qFormat/>
    <w:rsid w:val="00C45BA9"/>
    <w:pPr>
      <w:spacing w:after="480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DateChar">
    <w:name w:val="Date Char"/>
    <w:basedOn w:val="DefaultParagraphFont"/>
    <w:link w:val="Date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Salutation">
    <w:name w:val="Salutation"/>
    <w:basedOn w:val="Normal"/>
    <w:next w:val="Normal"/>
    <w:link w:val="SalutationChar"/>
    <w:qFormat/>
    <w:rsid w:val="00C45BA9"/>
    <w:pPr>
      <w:spacing w:before="400" w:after="200" w:line="276" w:lineRule="auto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SalutationChar">
    <w:name w:val="Salutation Char"/>
    <w:basedOn w:val="DefaultParagraphFont"/>
    <w:link w:val="Salutation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ListBullet">
    <w:name w:val="List Bullet"/>
    <w:basedOn w:val="Normal"/>
    <w:unhideWhenUsed/>
    <w:qFormat/>
    <w:rsid w:val="00C45BA9"/>
    <w:pPr>
      <w:numPr>
        <w:numId w:val="17"/>
      </w:numPr>
      <w:spacing w:after="240" w:line="360" w:lineRule="auto"/>
      <w:ind w:left="792"/>
      <w:contextualSpacing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C45BA9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556DFB"/>
    <w:rPr>
      <w:rFonts w:ascii="Arial" w:hAnsi="Arial"/>
      <w:b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556DFB"/>
    <w:rPr>
      <w:rFonts w:ascii="Arial" w:hAnsi="Arial" w:cs="Arial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.branum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2016-05-10T00:00:00</PublishDate>
  <Abstract/>
  <CompanyAddress/>
  <CompanyPhone/>
  <CompanyFax>Misty Tiller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88FBC-50F1-4209-863D-E98A6041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386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zachary.branum</dc:creator>
  <cp:lastModifiedBy>Zachary Branum</cp:lastModifiedBy>
  <cp:revision>13</cp:revision>
  <cp:lastPrinted>2002-01-29T18:28:00Z</cp:lastPrinted>
  <dcterms:created xsi:type="dcterms:W3CDTF">2014-07-28T14:30:00Z</dcterms:created>
  <dcterms:modified xsi:type="dcterms:W3CDTF">2019-02-12T01:46:00Z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